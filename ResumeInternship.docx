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"/>
        <w:gridCol w:w="1512"/>
        <w:gridCol w:w="288"/>
        <w:gridCol w:w="5562"/>
        <w:gridCol w:w="1440"/>
        <w:gridCol w:w="1800"/>
      </w:tblGrid>
      <w:tr w:rsidR="000B3188" w:rsidTr="00625C65">
        <w:tc>
          <w:tcPr>
            <w:tcW w:w="10890" w:type="dxa"/>
            <w:gridSpan w:val="6"/>
            <w:vAlign w:val="bottom"/>
          </w:tcPr>
          <w:p w:rsidR="000B3188" w:rsidRDefault="00A34461" w:rsidP="00625C65">
            <w:pPr>
              <w:pStyle w:val="SectionHeading"/>
            </w:pPr>
            <w:sdt>
              <w:sdtPr>
                <w:rPr>
                  <w:rStyle w:val="SectionHeadingChar"/>
                </w:rPr>
                <w:id w:val="3643572"/>
                <w:placeholder>
                  <w:docPart w:val="D01FF57087D346BAB482ACDE06E0560A"/>
                </w:placeholder>
                <w:showingPlcHdr/>
              </w:sdtPr>
              <w:sdtEndPr>
                <w:rPr>
                  <w:rStyle w:val="DefaultParagraphFont"/>
                  <w:b/>
                  <w:caps/>
                </w:rPr>
              </w:sdtEndPr>
              <w:sdtContent>
                <w:r w:rsidR="0074283B">
                  <w:t>EDUCATION</w:t>
                </w:r>
              </w:sdtContent>
            </w:sdt>
          </w:p>
        </w:tc>
      </w:tr>
      <w:tr w:rsidR="000B3188" w:rsidTr="00625C65">
        <w:tc>
          <w:tcPr>
            <w:tcW w:w="288" w:type="dxa"/>
            <w:vAlign w:val="bottom"/>
          </w:tcPr>
          <w:p w:rsidR="000B3188" w:rsidRDefault="000B3188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sdt>
            <w:sdtPr>
              <w:rPr>
                <w:rStyle w:val="SectionbodytextChar"/>
              </w:rPr>
              <w:id w:val="4805100"/>
              <w:placeholder>
                <w:docPart w:val="6FA5D371F347486AB6AFA2A0C7660927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0B3188" w:rsidRDefault="00BA675E" w:rsidP="00625C65">
                <w:r>
                  <w:rPr>
                    <w:rStyle w:val="SectionbodytextChar"/>
                  </w:rPr>
                  <w:t>Colorado Mesa University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 w:rsidP="00625C65"/>
        </w:tc>
      </w:tr>
      <w:tr w:rsidR="000B3188" w:rsidTr="00625C65">
        <w:tc>
          <w:tcPr>
            <w:tcW w:w="288" w:type="dxa"/>
            <w:vAlign w:val="bottom"/>
          </w:tcPr>
          <w:p w:rsidR="000B3188" w:rsidRDefault="000B3188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0B3188" w:rsidRDefault="00A34461" w:rsidP="00625C65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5108"/>
                <w:placeholder>
                  <w:docPart w:val="C9C44314A53842A3B32E994C61461095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BA675E">
                  <w:rPr>
                    <w:rStyle w:val="SectionbodytextboldChar"/>
                  </w:rPr>
                  <w:t xml:space="preserve">Sophomore in Computer Science </w:t>
                </w:r>
              </w:sdtContent>
            </w:sdt>
          </w:p>
        </w:tc>
        <w:tc>
          <w:tcPr>
            <w:tcW w:w="1800" w:type="dxa"/>
            <w:vAlign w:val="bottom"/>
          </w:tcPr>
          <w:p w:rsidR="000B3188" w:rsidRDefault="00A34461" w:rsidP="00625C65">
            <w:pPr>
              <w:pStyle w:val="Sectionbodytextbold"/>
            </w:pPr>
            <w:sdt>
              <w:sdtPr>
                <w:rPr>
                  <w:rStyle w:val="SectionbodytextboldChar"/>
                  <w:b/>
                </w:rPr>
                <w:id w:val="275215203"/>
                <w:placeholder>
                  <w:docPart w:val="FE974E3DEBAC459CBE228A6799CDEFDE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BA675E">
                  <w:rPr>
                    <w:rStyle w:val="SectionbodytextboldChar"/>
                    <w:b/>
                  </w:rPr>
                  <w:t>2014-Present</w:t>
                </w:r>
              </w:sdtContent>
            </w:sdt>
          </w:p>
        </w:tc>
      </w:tr>
      <w:tr w:rsidR="000B3188" w:rsidTr="00625C65">
        <w:tc>
          <w:tcPr>
            <w:tcW w:w="288" w:type="dxa"/>
            <w:vAlign w:val="bottom"/>
          </w:tcPr>
          <w:p w:rsidR="000B3188" w:rsidRDefault="000B3188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sdt>
            <w:sdtPr>
              <w:rPr>
                <w:rStyle w:val="SectionbodytextChar"/>
              </w:rPr>
              <w:id w:val="4805124"/>
              <w:placeholder>
                <w:docPart w:val="A117CEC5C39346179F7FE26B0E87E802"/>
              </w:placeholder>
            </w:sdtPr>
            <w:sdtEndPr>
              <w:rPr>
                <w:rStyle w:val="DefaultParagraphFont"/>
              </w:rPr>
            </w:sdtEndPr>
            <w:sdtContent>
              <w:p w:rsidR="000B3188" w:rsidRDefault="00B374C0" w:rsidP="00625C65">
                <w:pPr>
                  <w:pStyle w:val="Sectionbodytext"/>
                </w:pPr>
                <w:r>
                  <w:rPr>
                    <w:rStyle w:val="SectionbodytextChar"/>
                  </w:rPr>
                  <w:t>3.1 Cumulative GPA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 w:rsidP="00625C65">
            <w:pPr>
              <w:pStyle w:val="Sectionbodytext"/>
            </w:pPr>
          </w:p>
        </w:tc>
      </w:tr>
      <w:tr w:rsidR="00EC3415" w:rsidTr="00625C65">
        <w:trPr>
          <w:gridAfter w:val="4"/>
          <w:wAfter w:w="9090" w:type="dxa"/>
        </w:trPr>
        <w:tc>
          <w:tcPr>
            <w:tcW w:w="1800" w:type="dxa"/>
            <w:gridSpan w:val="2"/>
            <w:vAlign w:val="bottom"/>
          </w:tcPr>
          <w:p w:rsidR="00EC3415" w:rsidRDefault="00EC3415" w:rsidP="00625C65">
            <w:pPr>
              <w:pStyle w:val="Sectionbodytext"/>
            </w:pPr>
          </w:p>
        </w:tc>
      </w:tr>
      <w:tr w:rsidR="000B3188" w:rsidTr="00625C65">
        <w:sdt>
          <w:sdtPr>
            <w:rPr>
              <w:rStyle w:val="SectionHeadingChar"/>
            </w:rPr>
            <w:id w:val="3643752"/>
            <w:placeholder>
              <w:docPart w:val="3E7C05CC6E4046E99B069E0E0484A7B3"/>
            </w:placeholder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6"/>
                <w:vAlign w:val="bottom"/>
              </w:tcPr>
              <w:p w:rsidR="000B3188" w:rsidRDefault="00B374C0" w:rsidP="00625C65">
                <w:pPr>
                  <w:pStyle w:val="SectionHeading"/>
                </w:pPr>
                <w:r>
                  <w:rPr>
                    <w:rStyle w:val="SectionHeadingChar"/>
                    <w:b/>
                  </w:rPr>
                  <w:t>ACHIEVEMENTS</w:t>
                </w:r>
                <w:r w:rsidR="00BA675E">
                  <w:rPr>
                    <w:rStyle w:val="SectionHeadingChar"/>
                  </w:rPr>
                  <w:t xml:space="preserve"> </w:t>
                </w:r>
              </w:p>
            </w:tc>
          </w:sdtContent>
        </w:sdt>
      </w:tr>
      <w:tr w:rsidR="000B3188" w:rsidTr="00625C65">
        <w:tc>
          <w:tcPr>
            <w:tcW w:w="288" w:type="dxa"/>
            <w:vAlign w:val="bottom"/>
          </w:tcPr>
          <w:p w:rsidR="000B3188" w:rsidRDefault="000B3188" w:rsidP="00625C65">
            <w:pPr>
              <w:pStyle w:val="ContactInfo"/>
              <w:jc w:val="left"/>
            </w:pPr>
          </w:p>
        </w:tc>
        <w:tc>
          <w:tcPr>
            <w:tcW w:w="7362" w:type="dxa"/>
            <w:gridSpan w:val="3"/>
            <w:vAlign w:val="bottom"/>
          </w:tcPr>
          <w:p w:rsidR="000B3188" w:rsidRPr="00B374C0" w:rsidRDefault="00BA675E" w:rsidP="00625C65">
            <w:pPr>
              <w:pStyle w:val="ContactInfo"/>
              <w:jc w:val="left"/>
            </w:pPr>
            <w:r w:rsidRPr="00B374C0">
              <w:rPr>
                <w:rStyle w:val="SectionbodytextboldChar"/>
              </w:rPr>
              <w:t>Distinguished Scholars Scholarship Recipient</w:t>
            </w:r>
          </w:p>
        </w:tc>
        <w:tc>
          <w:tcPr>
            <w:tcW w:w="3240" w:type="dxa"/>
            <w:gridSpan w:val="2"/>
            <w:vAlign w:val="bottom"/>
          </w:tcPr>
          <w:p w:rsidR="000B3188" w:rsidRDefault="00A34461" w:rsidP="00EC3415">
            <w:pPr>
              <w:pStyle w:val="ContactInfo"/>
            </w:pPr>
            <w:sdt>
              <w:sdtPr>
                <w:rPr>
                  <w:rStyle w:val="SectionbodytextChar"/>
                </w:rPr>
                <w:id w:val="275215226"/>
                <w:placeholder>
                  <w:docPart w:val="FBB7E1117AD0450A873136F58A132FF7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="00BA675E">
                  <w:rPr>
                    <w:rStyle w:val="SectionbodytextChar"/>
                  </w:rPr>
                  <w:t>Fall 2014</w:t>
                </w:r>
              </w:sdtContent>
            </w:sdt>
            <w:r w:rsidR="0074283B">
              <w:t xml:space="preserve"> – </w:t>
            </w:r>
            <w:sdt>
              <w:sdtPr>
                <w:rPr>
                  <w:rStyle w:val="SectionbodytextChar"/>
                </w:rPr>
                <w:id w:val="275215228"/>
                <w:placeholder>
                  <w:docPart w:val="55F25F414EEB44BC97EA05B52A8C0171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="00BA675E">
                  <w:rPr>
                    <w:rStyle w:val="SectionbodytextChar"/>
                  </w:rPr>
                  <w:t>Present</w:t>
                </w:r>
              </w:sdtContent>
            </w:sdt>
          </w:p>
        </w:tc>
      </w:tr>
      <w:tr w:rsidR="00EC3415" w:rsidTr="00625C65">
        <w:trPr>
          <w:gridAfter w:val="2"/>
          <w:wAfter w:w="3240" w:type="dxa"/>
        </w:trPr>
        <w:tc>
          <w:tcPr>
            <w:tcW w:w="288" w:type="dxa"/>
            <w:vAlign w:val="bottom"/>
          </w:tcPr>
          <w:p w:rsidR="00EC3415" w:rsidRDefault="00EC3415" w:rsidP="00625C65">
            <w:pPr>
              <w:pStyle w:val="ContactInfo"/>
              <w:jc w:val="left"/>
            </w:pPr>
          </w:p>
        </w:tc>
        <w:tc>
          <w:tcPr>
            <w:tcW w:w="7362" w:type="dxa"/>
            <w:gridSpan w:val="3"/>
            <w:vAlign w:val="bottom"/>
          </w:tcPr>
          <w:p w:rsidR="00EC3415" w:rsidRPr="00B374C0" w:rsidRDefault="00EC3415" w:rsidP="00625C65">
            <w:pPr>
              <w:pStyle w:val="Sectionbodytextbold"/>
              <w:rPr>
                <w:b w:val="0"/>
              </w:rPr>
            </w:pPr>
            <w:r w:rsidRPr="00B374C0">
              <w:rPr>
                <w:b w:val="0"/>
              </w:rPr>
              <w:t>1940 SAT score (700 in math)</w:t>
            </w:r>
          </w:p>
        </w:tc>
      </w:tr>
      <w:tr w:rsidR="000B3188" w:rsidTr="00625C65">
        <w:tc>
          <w:tcPr>
            <w:tcW w:w="288" w:type="dxa"/>
            <w:vAlign w:val="bottom"/>
          </w:tcPr>
          <w:p w:rsidR="000B3188" w:rsidRDefault="000B3188" w:rsidP="00625C65">
            <w:pPr>
              <w:pStyle w:val="ContactInfo"/>
              <w:jc w:val="left"/>
            </w:pPr>
          </w:p>
        </w:tc>
        <w:tc>
          <w:tcPr>
            <w:tcW w:w="7362" w:type="dxa"/>
            <w:gridSpan w:val="3"/>
            <w:vAlign w:val="bottom"/>
          </w:tcPr>
          <w:p w:rsidR="000B3188" w:rsidRPr="00B374C0" w:rsidRDefault="00A34461" w:rsidP="00625C65">
            <w:pPr>
              <w:pStyle w:val="Sectionbodytextbold"/>
              <w:rPr>
                <w:b w:val="0"/>
              </w:rPr>
            </w:pPr>
            <w:sdt>
              <w:sdtPr>
                <w:rPr>
                  <w:b w:val="0"/>
                </w:rPr>
                <w:id w:val="4805272"/>
                <w:placeholder>
                  <w:docPart w:val="E34C35F1F2774D1682B5D6C14997247D"/>
                </w:placeholder>
              </w:sdtPr>
              <w:sdtContent>
                <w:r w:rsidR="00B374C0">
                  <w:rPr>
                    <w:b w:val="0"/>
                  </w:rPr>
                  <w:t>Graduated 7</w:t>
                </w:r>
                <w:r w:rsidR="00B374C0" w:rsidRPr="00B374C0">
                  <w:rPr>
                    <w:b w:val="0"/>
                    <w:vertAlign w:val="superscript"/>
                  </w:rPr>
                  <w:t>th</w:t>
                </w:r>
                <w:r w:rsidR="00B374C0">
                  <w:rPr>
                    <w:b w:val="0"/>
                  </w:rPr>
                  <w:t xml:space="preserve"> in my High School class</w:t>
                </w:r>
              </w:sdtContent>
            </w:sdt>
          </w:p>
        </w:tc>
        <w:tc>
          <w:tcPr>
            <w:tcW w:w="3240" w:type="dxa"/>
            <w:gridSpan w:val="2"/>
            <w:vAlign w:val="bottom"/>
          </w:tcPr>
          <w:p w:rsidR="000B3188" w:rsidRDefault="00A34461" w:rsidP="00EC3415">
            <w:pPr>
              <w:pStyle w:val="ContactInfo"/>
            </w:pPr>
            <w:sdt>
              <w:sdtPr>
                <w:rPr>
                  <w:rStyle w:val="SectionbodytextChar"/>
                </w:rPr>
                <w:id w:val="3643853"/>
                <w:placeholder>
                  <w:docPart w:val="63B7573F0DB042ECA0E737F8092996A1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="00B374C0">
                  <w:rPr>
                    <w:rStyle w:val="SectionbodytextChar"/>
                  </w:rPr>
                  <w:t>Fall 2010</w:t>
                </w:r>
              </w:sdtContent>
            </w:sdt>
            <w:r w:rsidR="0074283B">
              <w:t xml:space="preserve"> – </w:t>
            </w:r>
            <w:sdt>
              <w:sdtPr>
                <w:rPr>
                  <w:rStyle w:val="SectionbodytextChar"/>
                </w:rPr>
                <w:id w:val="3643854"/>
                <w:placeholder>
                  <w:docPart w:val="53FA6EEA005E4FDAA80815DB276B6875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="00B374C0">
                  <w:rPr>
                    <w:rStyle w:val="SectionbodytextChar"/>
                  </w:rPr>
                  <w:t>Spring 2014</w:t>
                </w:r>
              </w:sdtContent>
            </w:sdt>
          </w:p>
        </w:tc>
      </w:tr>
      <w:tr w:rsidR="000B3188" w:rsidTr="00625C65">
        <w:tc>
          <w:tcPr>
            <w:tcW w:w="288" w:type="dxa"/>
            <w:vAlign w:val="bottom"/>
          </w:tcPr>
          <w:p w:rsidR="000B3188" w:rsidRDefault="000B3188" w:rsidP="00625C65">
            <w:pPr>
              <w:pStyle w:val="ContactInfo"/>
              <w:jc w:val="left"/>
            </w:pPr>
          </w:p>
        </w:tc>
        <w:tc>
          <w:tcPr>
            <w:tcW w:w="10602" w:type="dxa"/>
            <w:gridSpan w:val="5"/>
            <w:vAlign w:val="bottom"/>
          </w:tcPr>
          <w:p w:rsidR="000B3188" w:rsidRDefault="000B3188" w:rsidP="00625C65">
            <w:pPr>
              <w:pStyle w:val="ContactInfo"/>
              <w:jc w:val="left"/>
            </w:pPr>
          </w:p>
        </w:tc>
      </w:tr>
      <w:tr w:rsidR="000B3188" w:rsidTr="00625C65">
        <w:trPr>
          <w:trHeight w:val="345"/>
        </w:trPr>
        <w:sdt>
          <w:sdtPr>
            <w:rPr>
              <w:rStyle w:val="SectionHeadingChar"/>
            </w:rPr>
            <w:id w:val="3643843"/>
            <w:placeholder>
              <w:docPart w:val="89CF48169EE443AA9BD4D3112B4977EA"/>
            </w:placeholder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6"/>
                <w:vAlign w:val="bottom"/>
              </w:tcPr>
              <w:p w:rsidR="000B3188" w:rsidRDefault="00B374C0" w:rsidP="00625C65">
                <w:pPr>
                  <w:pStyle w:val="SectionHeading"/>
                </w:pPr>
                <w:r>
                  <w:rPr>
                    <w:rStyle w:val="SectionHeadingChar"/>
                    <w:b/>
                  </w:rPr>
                  <w:t>PROJECTS</w:t>
                </w:r>
              </w:p>
            </w:tc>
          </w:sdtContent>
        </w:sdt>
      </w:tr>
      <w:tr w:rsidR="000B3188" w:rsidTr="00625C65">
        <w:tc>
          <w:tcPr>
            <w:tcW w:w="288" w:type="dxa"/>
            <w:vAlign w:val="bottom"/>
          </w:tcPr>
          <w:p w:rsidR="000B3188" w:rsidRDefault="000B3188" w:rsidP="00625C65">
            <w:pPr>
              <w:pStyle w:val="ContactInfo"/>
              <w:jc w:val="left"/>
            </w:pPr>
          </w:p>
        </w:tc>
        <w:tc>
          <w:tcPr>
            <w:tcW w:w="10602" w:type="dxa"/>
            <w:gridSpan w:val="5"/>
            <w:vAlign w:val="bottom"/>
          </w:tcPr>
          <w:p w:rsidR="000B3188" w:rsidRPr="001C68BB" w:rsidRDefault="00BA675E" w:rsidP="00625C65">
            <w:pPr>
              <w:pStyle w:val="Sectionbodytext"/>
              <w:rPr>
                <w:b/>
              </w:rPr>
            </w:pPr>
            <w:r w:rsidRPr="001C68BB">
              <w:rPr>
                <w:rStyle w:val="SectionbodytextChar"/>
                <w:b/>
              </w:rPr>
              <w:t>Lexical Scanner – Data Structures</w:t>
            </w:r>
          </w:p>
        </w:tc>
      </w:tr>
      <w:tr w:rsidR="001C68BB" w:rsidTr="00625C65">
        <w:trPr>
          <w:trHeight w:val="30"/>
        </w:trPr>
        <w:tc>
          <w:tcPr>
            <w:tcW w:w="288" w:type="dxa"/>
            <w:vAlign w:val="bottom"/>
          </w:tcPr>
          <w:p w:rsidR="001C68BB" w:rsidRDefault="001C68BB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1C68BB" w:rsidRDefault="001C68BB" w:rsidP="00625C65">
            <w:pPr>
              <w:pStyle w:val="Sectionbodytext"/>
              <w:rPr>
                <w:b/>
              </w:rPr>
            </w:pPr>
            <w:r>
              <w:rPr>
                <w:rStyle w:val="SectionbodytextChar"/>
              </w:rPr>
              <w:t>Developed a lexical scanner as part of a programming language as the final for my data structures class. Used set of 2-Dimensional arrays to keep track of states and tokens to determine the state of the program as well as whether or not the syntax was correct.</w:t>
            </w:r>
          </w:p>
        </w:tc>
        <w:tc>
          <w:tcPr>
            <w:tcW w:w="1800" w:type="dxa"/>
            <w:vAlign w:val="bottom"/>
          </w:tcPr>
          <w:p w:rsidR="001C68BB" w:rsidRDefault="001C68BB" w:rsidP="00625C65">
            <w:pPr>
              <w:pStyle w:val="Sectionbodytextbold"/>
              <w:rPr>
                <w:b w:val="0"/>
              </w:rPr>
            </w:pPr>
            <w:sdt>
              <w:sdtPr>
                <w:rPr>
                  <w:rStyle w:val="SectionbodytextboldChar"/>
                  <w:b/>
                </w:rPr>
                <w:id w:val="3644098"/>
                <w:placeholder>
                  <w:docPart w:val="ABCEBB8A052443B6BA4C8790E778F35D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</w:rPr>
              </w:sdtEndPr>
              <w:sdtContent>
                <w:r>
                  <w:rPr>
                    <w:rStyle w:val="SectionbodytextboldChar"/>
                    <w:b/>
                  </w:rPr>
                  <w:t>Freshman Year</w:t>
                </w:r>
              </w:sdtContent>
            </w:sdt>
          </w:p>
        </w:tc>
      </w:tr>
      <w:tr w:rsidR="001C68BB" w:rsidTr="00625C65">
        <w:tc>
          <w:tcPr>
            <w:tcW w:w="288" w:type="dxa"/>
            <w:vAlign w:val="bottom"/>
          </w:tcPr>
          <w:p w:rsidR="001C68BB" w:rsidRDefault="001C68BB" w:rsidP="00625C65">
            <w:pPr>
              <w:pStyle w:val="ContactInfo"/>
              <w:jc w:val="left"/>
            </w:pPr>
          </w:p>
        </w:tc>
        <w:tc>
          <w:tcPr>
            <w:tcW w:w="10602" w:type="dxa"/>
            <w:gridSpan w:val="5"/>
            <w:vAlign w:val="bottom"/>
          </w:tcPr>
          <w:p w:rsidR="001C68BB" w:rsidRDefault="001C68BB" w:rsidP="00625C65">
            <w:pPr>
              <w:pStyle w:val="Sectionbodytext"/>
              <w:rPr>
                <w:b/>
              </w:rPr>
            </w:pPr>
          </w:p>
        </w:tc>
      </w:tr>
      <w:tr w:rsidR="001C68BB" w:rsidTr="00625C65">
        <w:trPr>
          <w:trHeight w:val="47"/>
        </w:trPr>
        <w:tc>
          <w:tcPr>
            <w:tcW w:w="288" w:type="dxa"/>
            <w:vAlign w:val="bottom"/>
          </w:tcPr>
          <w:p w:rsidR="001C68BB" w:rsidRDefault="001C68BB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1C68BB" w:rsidRPr="001C68BB" w:rsidRDefault="001C68BB" w:rsidP="00625C65">
            <w:pPr>
              <w:pStyle w:val="ContactInfo"/>
              <w:jc w:val="left"/>
              <w:rPr>
                <w:b w:val="0"/>
              </w:rPr>
            </w:pPr>
            <w:r>
              <w:rPr>
                <w:rStyle w:val="SectionbodytextboldChar"/>
                <w:b/>
              </w:rPr>
              <w:t>Dij</w:t>
            </w:r>
            <w:r w:rsidRPr="001C68BB">
              <w:rPr>
                <w:rStyle w:val="SectionbodytextboldChar"/>
                <w:b/>
              </w:rPr>
              <w:t>kstras Algorithm</w:t>
            </w:r>
            <w:r w:rsidR="00AD4926">
              <w:rPr>
                <w:rStyle w:val="SectionbodytextboldChar"/>
                <w:b/>
              </w:rPr>
              <w:t xml:space="preserve"> –Intro to Algorithms</w:t>
            </w:r>
          </w:p>
        </w:tc>
        <w:tc>
          <w:tcPr>
            <w:tcW w:w="1800" w:type="dxa"/>
            <w:vAlign w:val="bottom"/>
          </w:tcPr>
          <w:p w:rsidR="001C68BB" w:rsidRDefault="001C68BB" w:rsidP="00625C65">
            <w:pPr>
              <w:pStyle w:val="ContactInfo"/>
              <w:jc w:val="left"/>
            </w:pPr>
          </w:p>
        </w:tc>
      </w:tr>
      <w:tr w:rsidR="001C68BB" w:rsidTr="00625C65">
        <w:trPr>
          <w:trHeight w:val="30"/>
        </w:trPr>
        <w:tc>
          <w:tcPr>
            <w:tcW w:w="288" w:type="dxa"/>
            <w:vAlign w:val="bottom"/>
          </w:tcPr>
          <w:p w:rsidR="001C68BB" w:rsidRDefault="001C68BB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1C68BB" w:rsidRDefault="001C68BB" w:rsidP="00625C65">
            <w:pPr>
              <w:pStyle w:val="Sectionbodytext"/>
            </w:pPr>
            <w:r>
              <w:rPr>
                <w:rStyle w:val="SectionbodytextChar"/>
              </w:rPr>
              <w:t>Coded Dijkstras algorithm to find the shortest path</w:t>
            </w:r>
            <w:r w:rsidR="00AD4926">
              <w:rPr>
                <w:rStyle w:val="SectionbodytextChar"/>
              </w:rPr>
              <w:t xml:space="preserve"> between nodes</w:t>
            </w:r>
            <w:r>
              <w:rPr>
                <w:rStyle w:val="SectionbodytextChar"/>
              </w:rPr>
              <w:t xml:space="preserve"> in a graph</w:t>
            </w:r>
            <w:r w:rsidR="00AD4926">
              <w:rPr>
                <w:rStyle w:val="SectionbodytextChar"/>
              </w:rPr>
              <w:t>. The Program also was able to find the minimum spanning tree in a graph.</w:t>
            </w:r>
          </w:p>
        </w:tc>
        <w:tc>
          <w:tcPr>
            <w:tcW w:w="1800" w:type="dxa"/>
            <w:vAlign w:val="bottom"/>
          </w:tcPr>
          <w:p w:rsidR="001C68BB" w:rsidRDefault="001C68BB" w:rsidP="00625C65">
            <w:pPr>
              <w:pStyle w:val="Sectionbodytextbold"/>
            </w:pPr>
            <w:sdt>
              <w:sdtPr>
                <w:id w:val="3644118"/>
                <w:placeholder>
                  <w:docPart w:val="F20F7E91B4614734965B69F2BDF03668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AD4926">
                  <w:t>Sophomore Year</w:t>
                </w:r>
              </w:sdtContent>
            </w:sdt>
          </w:p>
        </w:tc>
      </w:tr>
      <w:tr w:rsidR="001C68BB" w:rsidTr="00625C65">
        <w:tc>
          <w:tcPr>
            <w:tcW w:w="288" w:type="dxa"/>
            <w:vAlign w:val="bottom"/>
          </w:tcPr>
          <w:p w:rsidR="001C68BB" w:rsidRDefault="001C68BB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1C68BB" w:rsidRDefault="001C68BB" w:rsidP="00625C65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1C68BB" w:rsidRDefault="001C68BB" w:rsidP="00625C65">
            <w:pPr>
              <w:pStyle w:val="ContactInfo"/>
              <w:jc w:val="left"/>
            </w:pPr>
          </w:p>
        </w:tc>
      </w:tr>
      <w:tr w:rsidR="00AD4926" w:rsidTr="00625C65">
        <w:trPr>
          <w:trHeight w:val="30"/>
        </w:trPr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Pr="00AD4926" w:rsidRDefault="00AD4926" w:rsidP="00625C65">
            <w:pPr>
              <w:pStyle w:val="Sectionbodytextbold"/>
              <w:rPr>
                <w:b w:val="0"/>
              </w:rPr>
            </w:pPr>
            <w:r w:rsidRPr="00AD4926">
              <w:rPr>
                <w:rStyle w:val="SectionbodytextboldChar"/>
                <w:b/>
              </w:rPr>
              <w:t xml:space="preserve">Dreaded Diamond </w:t>
            </w:r>
            <w:r>
              <w:rPr>
                <w:rStyle w:val="SectionbodytextboldChar"/>
                <w:b/>
              </w:rPr>
              <w:t>– Object Oriented Programming</w:t>
            </w: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Pr="00AD4926" w:rsidRDefault="00AD4926" w:rsidP="00625C65">
            <w:pPr>
              <w:pStyle w:val="Sectionbodytextbold"/>
              <w:rPr>
                <w:b w:val="0"/>
              </w:rPr>
            </w:pPr>
            <w:r>
              <w:rPr>
                <w:b w:val="0"/>
              </w:rPr>
              <w:t>Solved the Dreaded Diamond problem using the virtual identifier.</w:t>
            </w: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Sectionbodytextbold"/>
            </w:pPr>
            <w:sdt>
              <w:sdtPr>
                <w:id w:val="3644126"/>
                <w:placeholder>
                  <w:docPart w:val="2F0B349943BB41278408A28576C02EC7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Sophomore Year</w:t>
                </w:r>
              </w:sdtContent>
            </w:sdt>
          </w:p>
        </w:tc>
      </w:tr>
      <w:tr w:rsidR="00AD4926" w:rsidTr="00625C65">
        <w:trPr>
          <w:gridAfter w:val="3"/>
          <w:wAfter w:w="8802" w:type="dxa"/>
        </w:trPr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1800" w:type="dxa"/>
            <w:gridSpan w:val="2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Pr="00AD4926" w:rsidRDefault="00AD4926" w:rsidP="00625C65">
            <w:pPr>
              <w:pStyle w:val="ContactInfo"/>
              <w:jc w:val="left"/>
              <w:rPr>
                <w:b w:val="0"/>
              </w:rPr>
            </w:pPr>
            <w:r w:rsidRPr="00AD4926">
              <w:rPr>
                <w:rStyle w:val="SectionbodytextboldChar"/>
                <w:b/>
              </w:rPr>
              <w:t>Design Patterns</w:t>
            </w:r>
            <w:r>
              <w:rPr>
                <w:rStyle w:val="SectionbodytextboldChar"/>
                <w:b/>
              </w:rPr>
              <w:t xml:space="preserve"> – Object Oriented Programming</w:t>
            </w: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Pr="00985323" w:rsidRDefault="00AD4926" w:rsidP="00625C65">
            <w:pPr>
              <w:pStyle w:val="Sectionbodytext"/>
            </w:pPr>
            <w:r>
              <w:t>Coded design patterns in different languages including the builder pattern in C++ and the flyweight pattern in Java. Plan on building several others outside of class including memento and visitor patterns.</w:t>
            </w: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Sectionbodytextbold"/>
            </w:pPr>
            <w:sdt>
              <w:sdtPr>
                <w:id w:val="3644132"/>
                <w:placeholder>
                  <w:docPart w:val="14FBD2CCEB444CD8A6DD65B3DA2E5D40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A34461">
                  <w:t>Sophomore Year</w:t>
                </w:r>
              </w:sdtContent>
            </w:sdt>
          </w:p>
        </w:tc>
      </w:tr>
      <w:tr w:rsidR="00AD4926" w:rsidRPr="00985323" w:rsidTr="00625C65">
        <w:tc>
          <w:tcPr>
            <w:tcW w:w="288" w:type="dxa"/>
            <w:vAlign w:val="bottom"/>
          </w:tcPr>
          <w:p w:rsidR="00AD4926" w:rsidRPr="00985323" w:rsidRDefault="00AD4926" w:rsidP="00625C65">
            <w:pPr>
              <w:pStyle w:val="Sectionbodytext"/>
            </w:pPr>
          </w:p>
        </w:tc>
        <w:tc>
          <w:tcPr>
            <w:tcW w:w="8802" w:type="dxa"/>
            <w:gridSpan w:val="4"/>
            <w:vAlign w:val="bottom"/>
          </w:tcPr>
          <w:p w:rsidR="00AD4926" w:rsidRPr="00985323" w:rsidRDefault="00AD4926" w:rsidP="00625C65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AD4926" w:rsidRPr="00985323" w:rsidRDefault="00AD4926" w:rsidP="00625C65">
            <w:pPr>
              <w:pStyle w:val="Sectionbodytex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10890" w:type="dxa"/>
            <w:gridSpan w:val="6"/>
            <w:vAlign w:val="bottom"/>
          </w:tcPr>
          <w:sdt>
            <w:sdtPr>
              <w:rPr>
                <w:rStyle w:val="SectionHeadingChar"/>
              </w:rPr>
              <w:id w:val="3645376"/>
              <w:placeholder>
                <w:docPart w:val="D13F319A6E8E4E3AA3AB3E864678A8DD"/>
              </w:placeholder>
            </w:sdtPr>
            <w:sdtEndPr>
              <w:rPr>
                <w:rStyle w:val="DefaultParagraphFont"/>
                <w:b/>
                <w:caps/>
              </w:rPr>
            </w:sdtEndPr>
            <w:sdtContent>
              <w:p w:rsidR="00AD4926" w:rsidRDefault="00B374C0" w:rsidP="00625C65">
                <w:pPr>
                  <w:pStyle w:val="SectionHeading"/>
                </w:pPr>
                <w:r>
                  <w:rPr>
                    <w:rStyle w:val="SectionHeadingChar"/>
                  </w:rPr>
                  <w:t>CLASSES TAKEN</w:t>
                </w:r>
              </w:p>
            </w:sdtContent>
          </w:sdt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Pr="00625C65" w:rsidRDefault="00B374C0" w:rsidP="00625C65">
            <w:pPr>
              <w:pStyle w:val="Sectionbodytextbold"/>
              <w:rPr>
                <w:b w:val="0"/>
              </w:rPr>
            </w:pPr>
            <w:r w:rsidRPr="00625C65">
              <w:rPr>
                <w:rStyle w:val="SectionbodytextboldChar"/>
                <w:b/>
              </w:rPr>
              <w:t>Foundations of Computer Science (CSCI 111)</w:t>
            </w: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Sectionbodytextbold"/>
            </w:pPr>
            <w:sdt>
              <w:sdtPr>
                <w:id w:val="3644717"/>
                <w:placeholder>
                  <w:docPart w:val="3621B9FAB02E422BB1F067B9360293DA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625C65">
                  <w:t>Fall 2014</w:t>
                </w:r>
              </w:sdtContent>
            </w:sdt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625C65" w:rsidP="00625C65">
            <w:pPr>
              <w:pStyle w:val="Sectionbodytext"/>
            </w:pPr>
            <w:r>
              <w:rPr>
                <w:rStyle w:val="SectionbodytextChar"/>
              </w:rPr>
              <w:t>Learned the basics of programming including functions and recursion.</w:t>
            </w: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625C65"/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Pr="00625C65" w:rsidRDefault="00625C65" w:rsidP="00625C65">
            <w:pPr>
              <w:pStyle w:val="Sectionbodytextbold"/>
              <w:rPr>
                <w:b w:val="0"/>
              </w:rPr>
            </w:pPr>
            <w:r w:rsidRPr="00625C65">
              <w:rPr>
                <w:rStyle w:val="SectionbodytextboldChar"/>
                <w:b/>
              </w:rPr>
              <w:t>Data Structures</w:t>
            </w:r>
          </w:p>
        </w:tc>
        <w:tc>
          <w:tcPr>
            <w:tcW w:w="1800" w:type="dxa"/>
            <w:vAlign w:val="bottom"/>
          </w:tcPr>
          <w:p w:rsidR="00AD4926" w:rsidRDefault="00AD4926" w:rsidP="00EC3415">
            <w:pPr>
              <w:pStyle w:val="Sectionbodytextbold"/>
            </w:pPr>
            <w:sdt>
              <w:sdtPr>
                <w:id w:val="3644725"/>
                <w:placeholder>
                  <w:docPart w:val="D8B954E43FC0409CAF32C57C11DE3787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EC3415">
                  <w:t>Spring 2015</w:t>
                </w:r>
              </w:sdtContent>
            </w:sdt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625C65" w:rsidP="00625C65">
            <w:r>
              <w:rPr>
                <w:rStyle w:val="SectionbodytextChar"/>
              </w:rPr>
              <w:t>Took an in-depth look at the different types of data structures and how to build them such as vectors, linked lists (single and multiple links), B-trees, binary search trees, hashes, etc..</w:t>
            </w: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625C65" w:rsidTr="00625C65">
        <w:trPr>
          <w:gridAfter w:val="5"/>
          <w:wAfter w:w="10602" w:type="dxa"/>
        </w:trPr>
        <w:tc>
          <w:tcPr>
            <w:tcW w:w="288" w:type="dxa"/>
            <w:vAlign w:val="bottom"/>
          </w:tcPr>
          <w:p w:rsidR="00625C65" w:rsidRDefault="00625C65" w:rsidP="00625C65">
            <w:pPr>
              <w:pStyle w:val="ContactInfo"/>
              <w:jc w:val="left"/>
            </w:pPr>
          </w:p>
        </w:tc>
      </w:tr>
      <w:tr w:rsidR="00625C65" w:rsidTr="00625C65">
        <w:trPr>
          <w:gridAfter w:val="5"/>
          <w:wAfter w:w="10602" w:type="dxa"/>
        </w:trPr>
        <w:tc>
          <w:tcPr>
            <w:tcW w:w="288" w:type="dxa"/>
            <w:vAlign w:val="bottom"/>
          </w:tcPr>
          <w:p w:rsidR="00625C65" w:rsidRDefault="00625C65" w:rsidP="00625C65">
            <w:pPr>
              <w:pStyle w:val="ContactInfo"/>
              <w:jc w:val="left"/>
            </w:pPr>
          </w:p>
          <w:p w:rsidR="00625C65" w:rsidRDefault="00625C65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Pr="00625C65" w:rsidRDefault="00625C65" w:rsidP="00625C65">
            <w:pPr>
              <w:pStyle w:val="Sectionbodytextbold"/>
              <w:rPr>
                <w:b w:val="0"/>
              </w:rPr>
            </w:pPr>
            <w:r w:rsidRPr="00625C65">
              <w:rPr>
                <w:rStyle w:val="SectionbodytextboldChar"/>
                <w:b/>
              </w:rPr>
              <w:t>Intro to Algorithms</w:t>
            </w:r>
          </w:p>
        </w:tc>
        <w:tc>
          <w:tcPr>
            <w:tcW w:w="1800" w:type="dxa"/>
            <w:vAlign w:val="bottom"/>
          </w:tcPr>
          <w:p w:rsidR="00AD4926" w:rsidRDefault="00AD4926" w:rsidP="00EC3415">
            <w:pPr>
              <w:pStyle w:val="Sectionbodytextbold"/>
            </w:pPr>
            <w:sdt>
              <w:sdtPr>
                <w:id w:val="3644734"/>
                <w:placeholder>
                  <w:docPart w:val="ABECFE3DA8434AA491AE2B9EFEEC8DC7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EC3415">
                  <w:t>Fall 2015</w:t>
                </w:r>
              </w:sdtContent>
            </w:sdt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625C65" w:rsidP="00625C65">
            <w:r>
              <w:rPr>
                <w:rStyle w:val="SectionbodytextChar"/>
              </w:rPr>
              <w:t xml:space="preserve">Learned several common algorithms and how to implement them including several searching and sorting algorithms, creating a minimum spanning tree and Dijkstras shortest path tree. Also went into </w:t>
            </w:r>
            <w:r w:rsidR="00E97410">
              <w:rPr>
                <w:rStyle w:val="SectionbodytextChar"/>
              </w:rPr>
              <w:t xml:space="preserve">other data types such as stacks, queues and abstract trees. </w:t>
            </w: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Pr="00E97410" w:rsidRDefault="00AD4926" w:rsidP="00E97410">
            <w:pPr>
              <w:pStyle w:val="Sectionbodytextbold"/>
              <w:rPr>
                <w:b w:val="0"/>
              </w:rPr>
            </w:pPr>
            <w:sdt>
              <w:sdtPr>
                <w:rPr>
                  <w:rStyle w:val="SectionbodytextboldChar"/>
                  <w:b/>
                </w:rPr>
                <w:id w:val="4806399"/>
                <w:placeholder>
                  <w:docPart w:val="D4E1F9E978C54D889E5FD28D3F01D68C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E97410" w:rsidRPr="00E97410">
                  <w:rPr>
                    <w:rStyle w:val="SectionbodytextboldChar"/>
                    <w:b/>
                  </w:rPr>
                  <w:t>Computer Architecture and Assembly Language</w:t>
                </w:r>
              </w:sdtContent>
            </w:sdt>
          </w:p>
        </w:tc>
        <w:tc>
          <w:tcPr>
            <w:tcW w:w="1800" w:type="dxa"/>
            <w:vAlign w:val="bottom"/>
          </w:tcPr>
          <w:p w:rsidR="00AD4926" w:rsidRDefault="00AD4926" w:rsidP="00EC3415">
            <w:pPr>
              <w:pStyle w:val="Sectionbodytextbold"/>
            </w:pPr>
            <w:sdt>
              <w:sdtPr>
                <w:id w:val="3645075"/>
                <w:placeholder>
                  <w:docPart w:val="549106A419D34384BEACC183C71C04D6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EC3415">
                  <w:t>Fall 2015</w:t>
                </w:r>
              </w:sdtContent>
            </w:sdt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sdt>
            <w:sdtPr>
              <w:rPr>
                <w:rStyle w:val="SectionbodytextChar"/>
              </w:rPr>
              <w:id w:val="4806463"/>
              <w:placeholder>
                <w:docPart w:val="5160030BE35342C9B7679A58EDD8F9A7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AD4926" w:rsidRDefault="00E97410" w:rsidP="00E97410">
                <w:pPr>
                  <w:rPr>
                    <w:b/>
                    <w:bCs/>
                    <w:caps/>
                    <w:sz w:val="20"/>
                  </w:rPr>
                </w:pPr>
                <w:r>
                  <w:rPr>
                    <w:rStyle w:val="SectionbodytextChar"/>
                  </w:rPr>
                  <w:t>Learned the theory behind computer processing and data storage using gates, flip-flops, etc. Also went took an in-depth look at intel and AT&amp;T assembly code.</w:t>
                </w:r>
              </w:p>
            </w:sdtContent>
          </w:sdt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10890" w:type="dxa"/>
            <w:gridSpan w:val="6"/>
            <w:vAlign w:val="bottom"/>
          </w:tcPr>
          <w:p w:rsidR="00AD4926" w:rsidRDefault="00AD4926" w:rsidP="00E97410">
            <w:pPr>
              <w:pStyle w:val="SectionHeading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Pr="00E97410" w:rsidRDefault="00E97410" w:rsidP="00E97410">
            <w:pPr>
              <w:rPr>
                <w:b/>
                <w:i/>
              </w:rPr>
            </w:pPr>
            <w:r w:rsidRPr="00E97410">
              <w:rPr>
                <w:rStyle w:val="PublicationsChar"/>
                <w:b/>
                <w:i w:val="0"/>
              </w:rPr>
              <w:t>User Interface Design</w:t>
            </w: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E97410" w:rsidP="00E97410">
            <w:pPr>
              <w:pStyle w:val="Sectionbodytextbold"/>
            </w:pPr>
            <w:r>
              <w:rPr>
                <w:rStyle w:val="SectionbodytextboldChar"/>
              </w:rPr>
              <w:t>Learned the rules and strategies behind developing an effective user interface with an emphasis on visual basic.</w:t>
            </w:r>
          </w:p>
        </w:tc>
        <w:tc>
          <w:tcPr>
            <w:tcW w:w="1800" w:type="dxa"/>
            <w:vAlign w:val="bottom"/>
          </w:tcPr>
          <w:p w:rsidR="00AD4926" w:rsidRDefault="00AD4926" w:rsidP="00EC3415">
            <w:pPr>
              <w:pStyle w:val="Sectionbodytextbold"/>
            </w:pPr>
            <w:sdt>
              <w:sdtPr>
                <w:id w:val="3645182"/>
                <w:placeholder>
                  <w:docPart w:val="7B063A0AF6714E3084516DE1E158F366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EC3415">
                  <w:t>Spring 2016</w:t>
                </w:r>
              </w:sdtContent>
            </w:sdt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sdt>
            <w:sdtPr>
              <w:rPr>
                <w:rStyle w:val="PublicationsChar"/>
                <w:b/>
              </w:rPr>
              <w:id w:val="4806547"/>
              <w:placeholder>
                <w:docPart w:val="2C3D58E233164F28AD9CB25625626BAA"/>
              </w:placeholder>
            </w:sdtPr>
            <w:sdtEndPr>
              <w:rPr>
                <w:rStyle w:val="DefaultParagraphFont"/>
                <w:i/>
              </w:rPr>
            </w:sdtEndPr>
            <w:sdtContent>
              <w:p w:rsidR="00AD4926" w:rsidRPr="00E97410" w:rsidRDefault="00E97410" w:rsidP="00E97410">
                <w:pPr>
                  <w:pStyle w:val="Publications"/>
                  <w:ind w:left="0"/>
                  <w:rPr>
                    <w:b/>
                  </w:rPr>
                </w:pPr>
                <w:r w:rsidRPr="00E97410">
                  <w:rPr>
                    <w:rStyle w:val="PublicationsChar"/>
                    <w:b/>
                  </w:rPr>
                  <w:t>Object Oriented Programming</w:t>
                </w:r>
              </w:p>
            </w:sdtContent>
          </w:sdt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E97410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6555"/>
                <w:placeholder>
                  <w:docPart w:val="4E947A38648D4687B940099AB63F057A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E97410">
                  <w:rPr>
                    <w:rStyle w:val="SectionbodytextboldChar"/>
                  </w:rPr>
                  <w:t>Learned the implementation and advantages of using an object oriented approach to programming. Created various Design patterns and worked in several different languages such as C++&lt; Java, Python and Javascript.</w:t>
                </w:r>
              </w:sdtContent>
            </w:sdt>
          </w:p>
        </w:tc>
        <w:tc>
          <w:tcPr>
            <w:tcW w:w="1800" w:type="dxa"/>
            <w:vAlign w:val="bottom"/>
          </w:tcPr>
          <w:p w:rsidR="00AD4926" w:rsidRDefault="00AD4926" w:rsidP="00EC3415">
            <w:pPr>
              <w:pStyle w:val="Sectionbodytextbold"/>
            </w:pPr>
            <w:sdt>
              <w:sdtPr>
                <w:id w:val="3645391"/>
                <w:placeholder>
                  <w:docPart w:val="8DA61C53DA0F421D97A5DDED48D84E44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EC3415">
                  <w:t>Spring 2016</w:t>
                </w:r>
              </w:sdtContent>
            </w:sdt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sdt>
            <w:sdtPr>
              <w:rPr>
                <w:rStyle w:val="PublicationsChar"/>
                <w:b/>
                <w:i w:val="0"/>
              </w:rPr>
              <w:id w:val="4806626"/>
              <w:placeholder>
                <w:docPart w:val="4B252DE06EC04E038F934B56854D2C85"/>
              </w:placeholder>
            </w:sdtPr>
            <w:sdtEndPr>
              <w:rPr>
                <w:rStyle w:val="DefaultParagraphFont"/>
                <w:i/>
                <w:color w:val="auto"/>
                <w:sz w:val="22"/>
              </w:rPr>
            </w:sdtEndPr>
            <w:sdtContent>
              <w:p w:rsidR="00AD4926" w:rsidRPr="00E97410" w:rsidRDefault="00E97410" w:rsidP="00E97410">
                <w:pPr>
                  <w:rPr>
                    <w:b/>
                    <w:i/>
                  </w:rPr>
                </w:pPr>
                <w:r w:rsidRPr="00E97410">
                  <w:rPr>
                    <w:rStyle w:val="PublicationsChar"/>
                    <w:b/>
                    <w:i w:val="0"/>
                  </w:rPr>
                  <w:t>Web Page Design</w:t>
                </w:r>
              </w:p>
            </w:sdtContent>
          </w:sdt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E97410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6634"/>
                <w:placeholder>
                  <w:docPart w:val="E9EAD7E23E634937AE0366B53A1B74EA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E97410">
                  <w:rPr>
                    <w:rStyle w:val="SectionbodytextboldChar"/>
                  </w:rPr>
                  <w:t xml:space="preserve">Learned the basics of HTML and CSS to create a web page. </w:t>
                </w:r>
              </w:sdtContent>
            </w:sdt>
          </w:p>
        </w:tc>
        <w:tc>
          <w:tcPr>
            <w:tcW w:w="1800" w:type="dxa"/>
            <w:vAlign w:val="bottom"/>
          </w:tcPr>
          <w:p w:rsidR="00AD4926" w:rsidRDefault="00AD4926" w:rsidP="00EC3415">
            <w:pPr>
              <w:pStyle w:val="Sectionbodytextbold"/>
            </w:pPr>
            <w:sdt>
              <w:sdtPr>
                <w:id w:val="3645201"/>
                <w:placeholder>
                  <w:docPart w:val="FF2D3377BADC4FE3833C3CFAA0B8BC2E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EC3415">
                  <w:t>Spring 2016</w:t>
                </w:r>
              </w:sdtContent>
            </w:sdt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sdt>
          <w:sdtPr>
            <w:rPr>
              <w:rStyle w:val="SectionHeadingChar"/>
            </w:rPr>
            <w:id w:val="3645339"/>
            <w:placeholder>
              <w:docPart w:val="ABA844687B6847429A988E2AD1211BE0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6"/>
                <w:vAlign w:val="bottom"/>
              </w:tcPr>
              <w:p w:rsidR="00AD4926" w:rsidRDefault="00AD4926" w:rsidP="00625C65">
                <w:pPr>
                  <w:pStyle w:val="SectionHeading"/>
                </w:pPr>
                <w:r>
                  <w:t>LANGUAGES</w:t>
                </w:r>
              </w:p>
            </w:tc>
          </w:sdtContent>
        </w:sdt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sdt>
            <w:sdtPr>
              <w:rPr>
                <w:rStyle w:val="SectionbodytextChar"/>
              </w:rPr>
              <w:id w:val="4806708"/>
              <w:placeholder>
                <w:docPart w:val="F3DAEE53B463417183349346B7C385E2"/>
              </w:placeholder>
            </w:sdtPr>
            <w:sdtEndPr>
              <w:rPr>
                <w:rStyle w:val="DefaultParagraphFont"/>
              </w:rPr>
            </w:sdtEndPr>
            <w:sdtContent>
              <w:p w:rsidR="00AD4926" w:rsidRDefault="00E97410" w:rsidP="00E97410">
                <w:pPr>
                  <w:pStyle w:val="Sectionbodytext"/>
                </w:pPr>
                <w:r>
                  <w:rPr>
                    <w:rStyle w:val="SectionbodytextChar"/>
                  </w:rPr>
                  <w:t>C++ - Very confident</w:t>
                </w:r>
              </w:p>
            </w:sdtContent>
          </w:sdt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sdt>
            <w:sdtPr>
              <w:rPr>
                <w:rStyle w:val="SectionbodytextChar"/>
              </w:rPr>
              <w:id w:val="4806716"/>
              <w:placeholder>
                <w:docPart w:val="D20B2F2168164DE1B2362CD41548B1D3"/>
              </w:placeholder>
            </w:sdtPr>
            <w:sdtEndPr>
              <w:rPr>
                <w:rStyle w:val="DefaultParagraphFont"/>
              </w:rPr>
            </w:sdtEndPr>
            <w:sdtContent>
              <w:p w:rsidR="00AD4926" w:rsidRDefault="00E97410" w:rsidP="00E97410">
                <w:pPr>
                  <w:pStyle w:val="Sectionbodytext"/>
                </w:pPr>
                <w:r>
                  <w:rPr>
                    <w:rStyle w:val="SectionbodytextChar"/>
                  </w:rPr>
                  <w:t>Java - Moderate</w:t>
                </w:r>
              </w:p>
            </w:sdtContent>
          </w:sdt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sdt>
            <w:sdtPr>
              <w:rPr>
                <w:rStyle w:val="SectionbodytextChar"/>
              </w:rPr>
              <w:id w:val="4806724"/>
              <w:placeholder>
                <w:docPart w:val="ED96015DA6F94C8A8FD829B0D8A82D40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AD4926" w:rsidRDefault="00EC3415" w:rsidP="00EC3415">
                <w:r>
                  <w:rPr>
                    <w:rStyle w:val="SectionbodytextChar"/>
                  </w:rPr>
                  <w:t>Assembly - Moderate</w:t>
                </w:r>
              </w:p>
            </w:sdtContent>
          </w:sdt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sdt>
          <w:sdtPr>
            <w:rPr>
              <w:rStyle w:val="SectionHeadingChar"/>
            </w:rPr>
            <w:id w:val="3645757"/>
            <w:placeholder>
              <w:docPart w:val="9F6472EBC5B847FA930D312CA7ECC912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6"/>
                <w:vAlign w:val="bottom"/>
              </w:tcPr>
              <w:p w:rsidR="00AD4926" w:rsidRDefault="00AD4926" w:rsidP="00625C65">
                <w:pPr>
                  <w:pStyle w:val="SectionHeading"/>
                </w:pPr>
                <w:r>
                  <w:rPr>
                    <w:rStyle w:val="PlaceholderText"/>
                    <w:color w:val="595959" w:themeColor="text1" w:themeTint="A6"/>
                  </w:rPr>
                  <w:t>REFERENCES</w:t>
                </w:r>
              </w:p>
            </w:tc>
          </w:sdtContent>
        </w:sdt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sdt>
          <w:sdtPr>
            <w:rPr>
              <w:rStyle w:val="SectionbodytextChar"/>
            </w:rPr>
            <w:id w:val="3645724"/>
            <w:placeholder>
              <w:docPart w:val="07C4AB3FA9C4418B9B7A5590DCC9F4D1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8802" w:type="dxa"/>
                <w:gridSpan w:val="4"/>
                <w:vAlign w:val="bottom"/>
              </w:tcPr>
              <w:p w:rsidR="00AD4926" w:rsidRDefault="00AD4926" w:rsidP="00625C65">
                <w:pPr>
                  <w:pStyle w:val="Sectionbodytext"/>
                </w:pPr>
                <w:r>
                  <w:t>References available upon request</w:t>
                </w:r>
              </w:p>
            </w:tc>
          </w:sdtContent>
        </w:sdt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  <w:bookmarkStart w:id="0" w:name="_GoBack"/>
            <w:bookmarkEnd w:id="0"/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  <w:tr w:rsidR="00AD4926" w:rsidTr="00625C65">
        <w:tc>
          <w:tcPr>
            <w:tcW w:w="288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AD4926" w:rsidRDefault="00AD4926" w:rsidP="00625C65">
            <w:pPr>
              <w:pStyle w:val="ContactInfo"/>
              <w:jc w:val="left"/>
            </w:pPr>
          </w:p>
        </w:tc>
      </w:tr>
    </w:tbl>
    <w:p w:rsidR="000B3188" w:rsidRDefault="000B3188" w:rsidP="00976B7C"/>
    <w:sectPr w:rsidR="000B3188" w:rsidSect="007D4B79">
      <w:headerReference w:type="default" r:id="rId7"/>
      <w:footerReference w:type="even" r:id="rId8"/>
      <w:footerReference w:type="default" r:id="rId9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A8C" w:rsidRDefault="00C41A8C">
      <w:pPr>
        <w:spacing w:after="0" w:line="240" w:lineRule="auto"/>
      </w:pPr>
      <w:r>
        <w:separator/>
      </w:r>
    </w:p>
    <w:p w:rsidR="00C41A8C" w:rsidRDefault="00C41A8C"/>
  </w:endnote>
  <w:endnote w:type="continuationSeparator" w:id="0">
    <w:p w:rsidR="00C41A8C" w:rsidRDefault="00C41A8C">
      <w:pPr>
        <w:spacing w:after="0" w:line="240" w:lineRule="auto"/>
      </w:pPr>
      <w:r>
        <w:continuationSeparator/>
      </w:r>
    </w:p>
    <w:p w:rsidR="00C41A8C" w:rsidRDefault="00C41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44678"/>
      <w:docPartObj>
        <w:docPartGallery w:val="Page Numbers (Bottom of Page)"/>
        <w:docPartUnique/>
      </w:docPartObj>
    </w:sdtPr>
    <w:sdtContent>
      <w:p w:rsidR="00A34461" w:rsidRDefault="00A34461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44653"/>
      <w:docPartObj>
        <w:docPartGallery w:val="Page Numbers (Bottom of Page)"/>
        <w:docPartUnique/>
      </w:docPartObj>
    </w:sdtPr>
    <w:sdtContent>
      <w:p w:rsidR="00A34461" w:rsidRPr="007D4B79" w:rsidRDefault="00A34461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A8C" w:rsidRDefault="00C41A8C">
      <w:pPr>
        <w:spacing w:after="0" w:line="240" w:lineRule="auto"/>
      </w:pPr>
      <w:r>
        <w:separator/>
      </w:r>
    </w:p>
    <w:p w:rsidR="00C41A8C" w:rsidRDefault="00C41A8C"/>
  </w:footnote>
  <w:footnote w:type="continuationSeparator" w:id="0">
    <w:p w:rsidR="00C41A8C" w:rsidRDefault="00C41A8C">
      <w:pPr>
        <w:spacing w:after="0" w:line="240" w:lineRule="auto"/>
      </w:pPr>
      <w:r>
        <w:continuationSeparator/>
      </w:r>
    </w:p>
    <w:p w:rsidR="00C41A8C" w:rsidRDefault="00C41A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461" w:rsidRPr="007D4B79" w:rsidRDefault="00A34461" w:rsidP="00BA675E">
    <w:pPr>
      <w:pStyle w:val="YourName"/>
      <w:tabs>
        <w:tab w:val="left" w:pos="7068"/>
        <w:tab w:val="right" w:pos="10800"/>
      </w:tabs>
      <w:jc w:val="left"/>
    </w:pPr>
    <w:r>
      <w:tab/>
    </w:r>
    <w:r>
      <w:tab/>
    </w:r>
    <w:r>
      <w:tab/>
    </w:r>
    <w:r w:rsidR="00EC3415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margin">
                <wp:posOffset>-54610</wp:posOffset>
              </wp:positionH>
              <wp:positionV relativeFrom="paragraph">
                <wp:posOffset>1294765</wp:posOffset>
              </wp:positionV>
              <wp:extent cx="6939915" cy="7990840"/>
              <wp:effectExtent l="2540" t="8890" r="1270" b="127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39915" cy="7990840"/>
                      </a:xfrm>
                      <a:custGeom>
                        <a:avLst/>
                        <a:gdLst>
                          <a:gd name="T0" fmla="*/ 0 w 11098"/>
                          <a:gd name="T1" fmla="*/ 249 h 12745"/>
                          <a:gd name="T2" fmla="*/ 0 w 11098"/>
                          <a:gd name="T3" fmla="*/ 245 h 12745"/>
                          <a:gd name="T4" fmla="*/ 1 w 11098"/>
                          <a:gd name="T5" fmla="*/ 229 h 12745"/>
                          <a:gd name="T6" fmla="*/ 8 w 11098"/>
                          <a:gd name="T7" fmla="*/ 197 h 12745"/>
                          <a:gd name="T8" fmla="*/ 19 w 11098"/>
                          <a:gd name="T9" fmla="*/ 161 h 12745"/>
                          <a:gd name="T10" fmla="*/ 32 w 11098"/>
                          <a:gd name="T11" fmla="*/ 133 h 12745"/>
                          <a:gd name="T12" fmla="*/ 42 w 11098"/>
                          <a:gd name="T13" fmla="*/ 113 h 12745"/>
                          <a:gd name="T14" fmla="*/ 55 w 11098"/>
                          <a:gd name="T15" fmla="*/ 94 h 12745"/>
                          <a:gd name="T16" fmla="*/ 69 w 11098"/>
                          <a:gd name="T17" fmla="*/ 77 h 12745"/>
                          <a:gd name="T18" fmla="*/ 85 w 11098"/>
                          <a:gd name="T19" fmla="*/ 61 h 12745"/>
                          <a:gd name="T20" fmla="*/ 105 w 11098"/>
                          <a:gd name="T21" fmla="*/ 47 h 12745"/>
                          <a:gd name="T22" fmla="*/ 126 w 11098"/>
                          <a:gd name="T23" fmla="*/ 33 h 12745"/>
                          <a:gd name="T24" fmla="*/ 149 w 11098"/>
                          <a:gd name="T25" fmla="*/ 23 h 12745"/>
                          <a:gd name="T26" fmla="*/ 174 w 11098"/>
                          <a:gd name="T27" fmla="*/ 13 h 12745"/>
                          <a:gd name="T28" fmla="*/ 203 w 11098"/>
                          <a:gd name="T29" fmla="*/ 9 h 12745"/>
                          <a:gd name="T30" fmla="*/ 226 w 11098"/>
                          <a:gd name="T31" fmla="*/ 8 h 12745"/>
                          <a:gd name="T32" fmla="*/ 233 w 11098"/>
                          <a:gd name="T33" fmla="*/ 8 h 12745"/>
                          <a:gd name="T34" fmla="*/ 11098 w 11098"/>
                          <a:gd name="T35" fmla="*/ 49 h 12745"/>
                          <a:gd name="T36" fmla="*/ 233 w 11098"/>
                          <a:gd name="T37" fmla="*/ 65 h 12745"/>
                          <a:gd name="T38" fmla="*/ 219 w 11098"/>
                          <a:gd name="T39" fmla="*/ 65 h 12745"/>
                          <a:gd name="T40" fmla="*/ 196 w 11098"/>
                          <a:gd name="T41" fmla="*/ 68 h 12745"/>
                          <a:gd name="T42" fmla="*/ 174 w 11098"/>
                          <a:gd name="T43" fmla="*/ 73 h 12745"/>
                          <a:gd name="T44" fmla="*/ 156 w 11098"/>
                          <a:gd name="T45" fmla="*/ 80 h 12745"/>
                          <a:gd name="T46" fmla="*/ 137 w 11098"/>
                          <a:gd name="T47" fmla="*/ 89 h 12745"/>
                          <a:gd name="T48" fmla="*/ 122 w 11098"/>
                          <a:gd name="T49" fmla="*/ 101 h 12745"/>
                          <a:gd name="T50" fmla="*/ 107 w 11098"/>
                          <a:gd name="T51" fmla="*/ 113 h 12745"/>
                          <a:gd name="T52" fmla="*/ 95 w 11098"/>
                          <a:gd name="T53" fmla="*/ 126 h 12745"/>
                          <a:gd name="T54" fmla="*/ 85 w 11098"/>
                          <a:gd name="T55" fmla="*/ 141 h 12745"/>
                          <a:gd name="T56" fmla="*/ 68 w 11098"/>
                          <a:gd name="T57" fmla="*/ 170 h 12745"/>
                          <a:gd name="T58" fmla="*/ 56 w 11098"/>
                          <a:gd name="T59" fmla="*/ 199 h 12745"/>
                          <a:gd name="T60" fmla="*/ 49 w 11098"/>
                          <a:gd name="T61" fmla="*/ 225 h 12745"/>
                          <a:gd name="T62" fmla="*/ 47 w 11098"/>
                          <a:gd name="T63" fmla="*/ 245 h 12745"/>
                          <a:gd name="T64" fmla="*/ 47 w 11098"/>
                          <a:gd name="T65" fmla="*/ 249 h 12745"/>
                          <a:gd name="T66" fmla="*/ 51 w 11098"/>
                          <a:gd name="T67" fmla="*/ 12745 h 1274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</a:cxnLst>
                        <a:rect l="0" t="0" r="r" b="b"/>
                        <a:pathLst>
                          <a:path w="11098" h="12745">
                            <a:moveTo>
                              <a:pt x="7" y="12741"/>
                            </a:moveTo>
                            <a:lnTo>
                              <a:pt x="0" y="249"/>
                            </a:lnTo>
                            <a:lnTo>
                              <a:pt x="0" y="245"/>
                            </a:lnTo>
                            <a:lnTo>
                              <a:pt x="0" y="242"/>
                            </a:lnTo>
                            <a:lnTo>
                              <a:pt x="1" y="229"/>
                            </a:lnTo>
                            <a:lnTo>
                              <a:pt x="3" y="214"/>
                            </a:lnTo>
                            <a:lnTo>
                              <a:pt x="8" y="197"/>
                            </a:lnTo>
                            <a:lnTo>
                              <a:pt x="12" y="180"/>
                            </a:lnTo>
                            <a:lnTo>
                              <a:pt x="19" y="161"/>
                            </a:lnTo>
                            <a:lnTo>
                              <a:pt x="26" y="142"/>
                            </a:lnTo>
                            <a:lnTo>
                              <a:pt x="32" y="133"/>
                            </a:lnTo>
                            <a:lnTo>
                              <a:pt x="37" y="122"/>
                            </a:lnTo>
                            <a:lnTo>
                              <a:pt x="42" y="113"/>
                            </a:lnTo>
                            <a:lnTo>
                              <a:pt x="48" y="104"/>
                            </a:lnTo>
                            <a:lnTo>
                              <a:pt x="55" y="94"/>
                            </a:lnTo>
                            <a:lnTo>
                              <a:pt x="62" y="86"/>
                            </a:lnTo>
                            <a:lnTo>
                              <a:pt x="69" y="77"/>
                            </a:lnTo>
                            <a:lnTo>
                              <a:pt x="78" y="69"/>
                            </a:lnTo>
                            <a:lnTo>
                              <a:pt x="85" y="61"/>
                            </a:lnTo>
                            <a:lnTo>
                              <a:pt x="95" y="53"/>
                            </a:lnTo>
                            <a:lnTo>
                              <a:pt x="105" y="47"/>
                            </a:lnTo>
                            <a:lnTo>
                              <a:pt x="114" y="39"/>
                            </a:lnTo>
                            <a:lnTo>
                              <a:pt x="126" y="33"/>
                            </a:lnTo>
                            <a:lnTo>
                              <a:pt x="137" y="28"/>
                            </a:lnTo>
                            <a:lnTo>
                              <a:pt x="149" y="23"/>
                            </a:lnTo>
                            <a:lnTo>
                              <a:pt x="161" y="17"/>
                            </a:lnTo>
                            <a:lnTo>
                              <a:pt x="174" y="13"/>
                            </a:lnTo>
                            <a:lnTo>
                              <a:pt x="189" y="11"/>
                            </a:lnTo>
                            <a:lnTo>
                              <a:pt x="203" y="9"/>
                            </a:lnTo>
                            <a:lnTo>
                              <a:pt x="218" y="8"/>
                            </a:lnTo>
                            <a:lnTo>
                              <a:pt x="226" y="8"/>
                            </a:lnTo>
                            <a:lnTo>
                              <a:pt x="233" y="8"/>
                            </a:lnTo>
                            <a:lnTo>
                              <a:pt x="11065" y="0"/>
                            </a:lnTo>
                            <a:lnTo>
                              <a:pt x="11098" y="49"/>
                            </a:lnTo>
                            <a:lnTo>
                              <a:pt x="233" y="65"/>
                            </a:lnTo>
                            <a:lnTo>
                              <a:pt x="227" y="65"/>
                            </a:lnTo>
                            <a:lnTo>
                              <a:pt x="219" y="65"/>
                            </a:lnTo>
                            <a:lnTo>
                              <a:pt x="208" y="66"/>
                            </a:lnTo>
                            <a:lnTo>
                              <a:pt x="196" y="68"/>
                            </a:lnTo>
                            <a:lnTo>
                              <a:pt x="185" y="69"/>
                            </a:lnTo>
                            <a:lnTo>
                              <a:pt x="174" y="73"/>
                            </a:lnTo>
                            <a:lnTo>
                              <a:pt x="164" y="77"/>
                            </a:lnTo>
                            <a:lnTo>
                              <a:pt x="156" y="80"/>
                            </a:lnTo>
                            <a:lnTo>
                              <a:pt x="146" y="85"/>
                            </a:lnTo>
                            <a:lnTo>
                              <a:pt x="137" y="89"/>
                            </a:lnTo>
                            <a:lnTo>
                              <a:pt x="129" y="94"/>
                            </a:lnTo>
                            <a:lnTo>
                              <a:pt x="122" y="101"/>
                            </a:lnTo>
                            <a:lnTo>
                              <a:pt x="114" y="106"/>
                            </a:lnTo>
                            <a:lnTo>
                              <a:pt x="107" y="113"/>
                            </a:lnTo>
                            <a:lnTo>
                              <a:pt x="101" y="120"/>
                            </a:lnTo>
                            <a:lnTo>
                              <a:pt x="95" y="126"/>
                            </a:lnTo>
                            <a:lnTo>
                              <a:pt x="90" y="133"/>
                            </a:lnTo>
                            <a:lnTo>
                              <a:pt x="85" y="141"/>
                            </a:lnTo>
                            <a:lnTo>
                              <a:pt x="76" y="156"/>
                            </a:lnTo>
                            <a:lnTo>
                              <a:pt x="68" y="170"/>
                            </a:lnTo>
                            <a:lnTo>
                              <a:pt x="61" y="185"/>
                            </a:lnTo>
                            <a:lnTo>
                              <a:pt x="56" y="199"/>
                            </a:lnTo>
                            <a:lnTo>
                              <a:pt x="53" y="213"/>
                            </a:lnTo>
                            <a:lnTo>
                              <a:pt x="49" y="225"/>
                            </a:lnTo>
                            <a:lnTo>
                              <a:pt x="48" y="235"/>
                            </a:lnTo>
                            <a:lnTo>
                              <a:pt x="47" y="245"/>
                            </a:lnTo>
                            <a:lnTo>
                              <a:pt x="47" y="247"/>
                            </a:lnTo>
                            <a:lnTo>
                              <a:pt x="47" y="249"/>
                            </a:lnTo>
                            <a:lnTo>
                              <a:pt x="51" y="12745"/>
                            </a:lnTo>
                            <a:lnTo>
                              <a:pt x="7" y="1274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alpha val="64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gamma/>
                              <a:tint val="9412"/>
                              <a:invGamma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F7DF2" id="Freeform 2" o:spid="_x0000_s1026" style="position:absolute;margin-left:-4.3pt;margin-top:101.95pt;width:546.45pt;height:629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<v:fill opacity="41943f" color2="#fabf8f [1945]" rotate="t" angle="45" focus="100%" type="gradient"/>
              <v:path arrowok="t" o:connecttype="custom" o:connectlocs="0,156118;0,153610;625,143578;5003,123515;11881,100944;20011,83388;26264,70849;34393,58936;43148,48277;53153,38246;65660,29468;78792,20690;93174,14421;108807,8151;126942,5643;141325,5016;145702,5016;6939915,30722;145702,40754;136947,40754;122565,42635;108807,45769;97552,50158;85670,55801;76290,63325;66910,70849;59406,78999;53153,88404;42522,106586;35018,124769;30641,141070;29391,153610;29391,156118;31892,7990840" o:connectangles="0,0,0,0,0,0,0,0,0,0,0,0,0,0,0,0,0,0,0,0,0,0,0,0,0,0,0,0,0,0,0,0,0,0"/>
              <w10:wrap anchorx="margin"/>
            </v:shape>
          </w:pict>
        </mc:Fallback>
      </mc:AlternateContent>
    </w:r>
    <w:r w:rsidR="00EC3415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-167005</wp:posOffset>
              </wp:positionV>
              <wp:extent cx="7172325" cy="1231265"/>
              <wp:effectExtent l="0" t="4445" r="9525" b="254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72325" cy="1231265"/>
                      </a:xfrm>
                      <a:custGeom>
                        <a:avLst/>
                        <a:gdLst>
                          <a:gd name="T0" fmla="*/ 11295 w 11295"/>
                          <a:gd name="T1" fmla="*/ 0 h 2356"/>
                          <a:gd name="T2" fmla="*/ 0 w 11295"/>
                          <a:gd name="T3" fmla="*/ 0 h 2356"/>
                          <a:gd name="T4" fmla="*/ 0 w 11295"/>
                          <a:gd name="T5" fmla="*/ 2356 h 2356"/>
                          <a:gd name="T6" fmla="*/ 2131 w 11295"/>
                          <a:gd name="T7" fmla="*/ 523 h 2356"/>
                          <a:gd name="T8" fmla="*/ 8827 w 11295"/>
                          <a:gd name="T9" fmla="*/ 766 h 2356"/>
                          <a:gd name="T10" fmla="*/ 11295 w 11295"/>
                          <a:gd name="T11" fmla="*/ 0 h 235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1295" h="2356">
                            <a:moveTo>
                              <a:pt x="11295" y="0"/>
                            </a:moveTo>
                            <a:cubicBezTo>
                              <a:pt x="11295" y="0"/>
                              <a:pt x="5647" y="0"/>
                              <a:pt x="0" y="0"/>
                            </a:cubicBezTo>
                            <a:cubicBezTo>
                              <a:pt x="0" y="0"/>
                              <a:pt x="18" y="2131"/>
                              <a:pt x="0" y="2356"/>
                            </a:cubicBezTo>
                            <a:cubicBezTo>
                              <a:pt x="1066" y="2300"/>
                              <a:pt x="660" y="788"/>
                              <a:pt x="2131" y="523"/>
                            </a:cubicBezTo>
                            <a:cubicBezTo>
                              <a:pt x="3631" y="330"/>
                              <a:pt x="7300" y="853"/>
                              <a:pt x="8827" y="766"/>
                            </a:cubicBezTo>
                            <a:cubicBezTo>
                              <a:pt x="10354" y="679"/>
                              <a:pt x="10781" y="160"/>
                              <a:pt x="11295" y="0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  <a:alpha val="42999"/>
                            </a:schemeClr>
                          </a:gs>
                          <a:gs pos="100000">
                            <a:schemeClr val="accent4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17999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2BA08" id="Freeform 1" o:spid="_x0000_s1026" style="position:absolute;margin-left:0;margin-top:-13.15pt;width:564.75pt;height:96.9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" path="m11295,c11295,,5647,,,,,,18,2131,,2356,1066,2300,660,788,2131,523,3631,330,7300,853,8827,766,10354,679,10781,160,11295,xe" fillcolor="#ccc0d9 [1303]" stroked="f">
              <v:fill opacity="28179f" color2="#ccc0d9 [1303]" o:opacity2="11795f" rotate="t" focus="100%" type="gradient"/>
              <v:path arrowok="t" o:connecttype="custom" o:connectlocs="7172325,0;0,0;0,1231265;1353185,273324;5605145,400318;7172325,0" o:connectangles="0,0,0,0,0,0"/>
              <w10:wrap anchorx="margin"/>
            </v:shape>
          </w:pict>
        </mc:Fallback>
      </mc:AlternateContent>
    </w:r>
    <w:sdt>
      <w:sdtPr>
        <w:alias w:val="Author"/>
        <w:tag w:val="Author"/>
        <w:id w:val="3644617"/>
        <w:placeholder>
          <w:docPart w:val="A2BA6266B5054D3C9F6FC5166378AB6B"/>
        </w:placeholder>
      </w:sdtPr>
      <w:sdtContent>
        <w:r>
          <w:t>zach Bellew</w:t>
        </w:r>
      </w:sdtContent>
    </w:sdt>
  </w:p>
  <w:sdt>
    <w:sdtPr>
      <w:rPr>
        <w:rStyle w:val="ContactInfoChar"/>
        <w:b/>
      </w:rPr>
      <w:id w:val="3644618"/>
      <w:placeholder>
        <w:docPart w:val="ABCEBB8A052443B6BA4C8790E778F35D"/>
      </w:placeholder>
    </w:sdtPr>
    <w:sdtEndPr>
      <w:rPr>
        <w:rStyle w:val="DefaultParagraphFont"/>
      </w:rPr>
    </w:sdtEndPr>
    <w:sdtContent>
      <w:p w:rsidR="00A34461" w:rsidRDefault="00A34461">
        <w:pPr>
          <w:pStyle w:val="ContactInfo"/>
        </w:pPr>
        <w:r>
          <w:rPr>
            <w:rStyle w:val="ContactInfoChar"/>
            <w:b/>
          </w:rPr>
          <w:t>3195 Hill Ave. Apt #1, Grand Junction CO, 81504</w:t>
        </w:r>
      </w:p>
    </w:sdtContent>
  </w:sdt>
  <w:sdt>
    <w:sdtPr>
      <w:rPr>
        <w:rStyle w:val="ContactInfoChar"/>
        <w:b/>
      </w:rPr>
      <w:id w:val="3644619"/>
      <w:placeholder>
        <w:docPart w:val="88FD995D3C7248A2B46E82FA53D829B6"/>
      </w:placeholder>
    </w:sdtPr>
    <w:sdtEndPr>
      <w:rPr>
        <w:rStyle w:val="DefaultParagraphFont"/>
      </w:rPr>
    </w:sdtEndPr>
    <w:sdtContent>
      <w:p w:rsidR="00A34461" w:rsidRDefault="00A34461">
        <w:pPr>
          <w:pStyle w:val="ContactInfo"/>
        </w:pPr>
        <w:r>
          <w:rPr>
            <w:rStyle w:val="ContactInfoChar"/>
            <w:b/>
          </w:rPr>
          <w:t>970-589-7895</w:t>
        </w:r>
      </w:p>
    </w:sdtContent>
  </w:sdt>
  <w:sdt>
    <w:sdtPr>
      <w:rPr>
        <w:rStyle w:val="ContactInfoChar"/>
        <w:b/>
      </w:rPr>
      <w:id w:val="3644620"/>
      <w:placeholder>
        <w:docPart w:val="09288FF579AA4C919CDC317827A73893"/>
      </w:placeholder>
    </w:sdtPr>
    <w:sdtEndPr>
      <w:rPr>
        <w:rStyle w:val="DefaultParagraphFont"/>
      </w:rPr>
    </w:sdtEndPr>
    <w:sdtContent>
      <w:p w:rsidR="00A34461" w:rsidRDefault="00A34461">
        <w:pPr>
          <w:pStyle w:val="ContactInfo"/>
        </w:pPr>
        <w:r>
          <w:rPr>
            <w:rStyle w:val="ContactInfoChar"/>
            <w:b/>
          </w:rPr>
          <w:t>Zach1Bellew@Gmail.com</w:t>
        </w:r>
      </w:p>
    </w:sdtContent>
  </w:sdt>
  <w:p w:rsidR="00A34461" w:rsidRDefault="00A34461">
    <w:pPr>
      <w:pStyle w:val="ContactInfo"/>
    </w:pPr>
    <w:sdt>
      <w:sdtPr>
        <w:rPr>
          <w:rStyle w:val="ContactInfoChar"/>
          <w:b/>
        </w:rPr>
        <w:id w:val="3644621"/>
        <w:placeholder>
          <w:docPart w:val="98603D0D69754D19816B7399574BFD31"/>
        </w:placeholder>
      </w:sdtPr>
      <w:sdtEndPr>
        <w:rPr>
          <w:rStyle w:val="DefaultParagraphFont"/>
        </w:rPr>
      </w:sdtEndPr>
      <w:sdtContent/>
    </w:sdt>
    <w:r>
      <w:t xml:space="preserve">Git Hub –- </w:t>
    </w:r>
    <w:r w:rsidRPr="00BA675E">
      <w:t>https://github.com/zlb323/Portfolio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5E"/>
    <w:rsid w:val="000B3188"/>
    <w:rsid w:val="001C68BB"/>
    <w:rsid w:val="00292511"/>
    <w:rsid w:val="00625C65"/>
    <w:rsid w:val="0074283B"/>
    <w:rsid w:val="007D4B79"/>
    <w:rsid w:val="00976B7C"/>
    <w:rsid w:val="00985323"/>
    <w:rsid w:val="009F49BC"/>
    <w:rsid w:val="00A04D96"/>
    <w:rsid w:val="00A34461"/>
    <w:rsid w:val="00AD4926"/>
    <w:rsid w:val="00B374C0"/>
    <w:rsid w:val="00BA675E"/>
    <w:rsid w:val="00C41A8C"/>
    <w:rsid w:val="00E97410"/>
    <w:rsid w:val="00E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776D79-EEF6-4CD2-81FB-2E058818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customStyle="1" w:styleId="SectionBody">
    <w:name w:val="Section_Body"/>
    <w:link w:val="SectionBodyChar"/>
    <w:qFormat/>
    <w:rsid w:val="00B374C0"/>
    <w:rPr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B374C0"/>
    <w:rPr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1\AppData\Roaming\Microsoft\Templates\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1FF57087D346BAB482ACDE06E05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481D4-8E4D-437A-B9F9-6EE1DD1A9B89}"/>
      </w:docPartPr>
      <w:docPartBody>
        <w:p w:rsidR="00293924" w:rsidRDefault="00293924">
          <w:pPr>
            <w:pStyle w:val="D01FF57087D346BAB482ACDE06E0560A"/>
          </w:pPr>
          <w:r>
            <w:t>EDUCATION</w:t>
          </w:r>
        </w:p>
      </w:docPartBody>
    </w:docPart>
    <w:docPart>
      <w:docPartPr>
        <w:name w:val="6FA5D371F347486AB6AFA2A0C7660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8CA77-332E-4230-978D-1598C55EA44B}"/>
      </w:docPartPr>
      <w:docPartBody>
        <w:p w:rsidR="00293924" w:rsidRDefault="00293924">
          <w:pPr>
            <w:pStyle w:val="6FA5D371F347486AB6AFA2A0C7660927"/>
          </w:pPr>
          <w:r>
            <w:rPr>
              <w:rStyle w:val="SectionBodyChar"/>
            </w:rPr>
            <w:t>[Elm University, Chapel Hill, NC]</w:t>
          </w:r>
        </w:p>
      </w:docPartBody>
    </w:docPart>
    <w:docPart>
      <w:docPartPr>
        <w:name w:val="C9C44314A53842A3B32E994C61461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8F65C-C753-4F8C-AEE7-BE0B61E051D9}"/>
      </w:docPartPr>
      <w:docPartBody>
        <w:p w:rsidR="00293924" w:rsidRDefault="00293924">
          <w:pPr>
            <w:pStyle w:val="C9C44314A53842A3B32E994C61461095"/>
          </w:pPr>
          <w:r>
            <w:t>[Ph.D. in English]</w:t>
          </w:r>
        </w:p>
      </w:docPartBody>
    </w:docPart>
    <w:docPart>
      <w:docPartPr>
        <w:name w:val="FE974E3DEBAC459CBE228A6799CDE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5F415-006B-4ACD-9689-03FC6DF5E339}"/>
      </w:docPartPr>
      <w:docPartBody>
        <w:p w:rsidR="00293924" w:rsidRDefault="00293924">
          <w:pPr>
            <w:pStyle w:val="FE974E3DEBAC459CBE228A6799CDEFDE"/>
          </w:pPr>
          <w:r>
            <w:t>[Pick the Year]</w:t>
          </w:r>
        </w:p>
      </w:docPartBody>
    </w:docPart>
    <w:docPart>
      <w:docPartPr>
        <w:name w:val="A117CEC5C39346179F7FE26B0E87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6AE0-A93D-4E5D-AE38-AEEAF3DCFD29}"/>
      </w:docPartPr>
      <w:docPartBody>
        <w:p w:rsidR="00293924" w:rsidRDefault="00293924">
          <w:pPr>
            <w:pStyle w:val="A117CEC5C39346179F7FE26B0E87E802"/>
          </w:pPr>
          <w:r>
            <w:t>[Dissertation: “The Cross-Cultural Communication Epidemic of the 21st Century”]</w:t>
          </w:r>
        </w:p>
      </w:docPartBody>
    </w:docPart>
    <w:docPart>
      <w:docPartPr>
        <w:name w:val="3E7C05CC6E4046E99B069E0E0484A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7E391-E374-4EF7-B380-76795EFE27E0}"/>
      </w:docPartPr>
      <w:docPartBody>
        <w:p w:rsidR="00293924" w:rsidRDefault="00293924">
          <w:pPr>
            <w:pStyle w:val="3E7C05CC6E4046E99B069E0E0484A7B3"/>
          </w:pPr>
          <w:r>
            <w:t>AWARDS</w:t>
          </w:r>
        </w:p>
      </w:docPartBody>
    </w:docPart>
    <w:docPart>
      <w:docPartPr>
        <w:name w:val="FBB7E1117AD0450A873136F58A132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AE0DA-C7D2-4F86-8A38-39187AC9E26D}"/>
      </w:docPartPr>
      <w:docPartBody>
        <w:p w:rsidR="00293924" w:rsidRDefault="00293924">
          <w:pPr>
            <w:pStyle w:val="FBB7E1117AD0450A873136F58A132FF7"/>
          </w:pPr>
          <w:r>
            <w:rPr>
              <w:rStyle w:val="SectionBodyChar"/>
            </w:rPr>
            <w:t>[Start Date]</w:t>
          </w:r>
        </w:p>
      </w:docPartBody>
    </w:docPart>
    <w:docPart>
      <w:docPartPr>
        <w:name w:val="55F25F414EEB44BC97EA05B52A8C0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A7232-8683-4421-8C2B-1725815CA539}"/>
      </w:docPartPr>
      <w:docPartBody>
        <w:p w:rsidR="00293924" w:rsidRDefault="00293924">
          <w:pPr>
            <w:pStyle w:val="55F25F414EEB44BC97EA05B52A8C0171"/>
          </w:pPr>
          <w:r>
            <w:rPr>
              <w:rStyle w:val="SectionBodyChar"/>
            </w:rPr>
            <w:t>[End Date]</w:t>
          </w:r>
        </w:p>
      </w:docPartBody>
    </w:docPart>
    <w:docPart>
      <w:docPartPr>
        <w:name w:val="E34C35F1F2774D1682B5D6C149972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4274C-E0D7-4A1C-ADD3-67ED7D478B6B}"/>
      </w:docPartPr>
      <w:docPartBody>
        <w:p w:rsidR="00293924" w:rsidRDefault="00293924">
          <w:pPr>
            <w:pStyle w:val="E34C35F1F2774D1682B5D6C14997247D"/>
          </w:pPr>
          <w:r>
            <w:t>[Excellence Grant, Oak Tree University]</w:t>
          </w:r>
        </w:p>
      </w:docPartBody>
    </w:docPart>
    <w:docPart>
      <w:docPartPr>
        <w:name w:val="63B7573F0DB042ECA0E737F80929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3EAB5-4C4E-44D7-9237-4F500DB7F7E4}"/>
      </w:docPartPr>
      <w:docPartBody>
        <w:p w:rsidR="00293924" w:rsidRDefault="00293924">
          <w:pPr>
            <w:pStyle w:val="63B7573F0DB042ECA0E737F8092996A1"/>
          </w:pPr>
          <w:r>
            <w:rPr>
              <w:rStyle w:val="SectionBodyChar"/>
            </w:rPr>
            <w:t>[Start Date]</w:t>
          </w:r>
        </w:p>
      </w:docPartBody>
    </w:docPart>
    <w:docPart>
      <w:docPartPr>
        <w:name w:val="53FA6EEA005E4FDAA80815DB276B6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993EA-C8E6-4E1F-9679-37D09C91F0DB}"/>
      </w:docPartPr>
      <w:docPartBody>
        <w:p w:rsidR="00293924" w:rsidRDefault="00293924">
          <w:pPr>
            <w:pStyle w:val="53FA6EEA005E4FDAA80815DB276B6875"/>
          </w:pPr>
          <w:r>
            <w:rPr>
              <w:rStyle w:val="SectionBodyChar"/>
            </w:rPr>
            <w:t>[End Date]</w:t>
          </w:r>
        </w:p>
      </w:docPartBody>
    </w:docPart>
    <w:docPart>
      <w:docPartPr>
        <w:name w:val="89CF48169EE443AA9BD4D3112B497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AE5BB-49F9-4E0B-BA98-348B6CE0A57D}"/>
      </w:docPartPr>
      <w:docPartBody>
        <w:p w:rsidR="00293924" w:rsidRDefault="00293924">
          <w:pPr>
            <w:pStyle w:val="89CF48169EE443AA9BD4D3112B4977EA"/>
          </w:pPr>
          <w:r>
            <w:t>TEACHING EXPERIENCE</w:t>
          </w:r>
        </w:p>
      </w:docPartBody>
    </w:docPart>
    <w:docPart>
      <w:docPartPr>
        <w:name w:val="A2BA6266B5054D3C9F6FC5166378A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7773D-51D4-472A-B98F-1FCBFC856C31}"/>
      </w:docPartPr>
      <w:docPartBody>
        <w:p w:rsidR="00293924" w:rsidRDefault="00293924" w:rsidP="00293924">
          <w:pPr>
            <w:pStyle w:val="A2BA6266B5054D3C9F6FC5166378AB6B"/>
          </w:pPr>
          <w:r>
            <w:t>[Developed syllabus and overall course structure, and administered all grades.]</w:t>
          </w:r>
        </w:p>
      </w:docPartBody>
    </w:docPart>
    <w:docPart>
      <w:docPartPr>
        <w:name w:val="ABCEBB8A052443B6BA4C8790E778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208DC-3CBF-4414-8A7A-EF80029EE1D6}"/>
      </w:docPartPr>
      <w:docPartBody>
        <w:p w:rsidR="00293924" w:rsidRDefault="00293924" w:rsidP="00293924">
          <w:pPr>
            <w:pStyle w:val="ABCEBB8A052443B6BA4C8790E778F35D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88FD995D3C7248A2B46E82FA53D82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1A26E-7ED3-47BE-B357-4130E1D826C1}"/>
      </w:docPartPr>
      <w:docPartBody>
        <w:p w:rsidR="00293924" w:rsidRDefault="00293924" w:rsidP="00293924">
          <w:pPr>
            <w:pStyle w:val="88FD995D3C7248A2B46E82FA53D829B6"/>
          </w:pPr>
          <w:r>
            <w:t>[Adjunct Instructor – “Editing Technical Documents”]</w:t>
          </w:r>
        </w:p>
      </w:docPartBody>
    </w:docPart>
    <w:docPart>
      <w:docPartPr>
        <w:name w:val="09288FF579AA4C919CDC317827A73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71490-D279-4D6F-ACF3-2F152A7D3AEE}"/>
      </w:docPartPr>
      <w:docPartBody>
        <w:p w:rsidR="00293924" w:rsidRDefault="00293924" w:rsidP="00293924">
          <w:pPr>
            <w:pStyle w:val="09288FF579AA4C919CDC317827A73893"/>
          </w:pPr>
          <w:r>
            <w:t>[Pick the Year]</w:t>
          </w:r>
        </w:p>
      </w:docPartBody>
    </w:docPart>
    <w:docPart>
      <w:docPartPr>
        <w:name w:val="98603D0D69754D19816B7399574BF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534D8-9BAB-41C7-89C3-FFBFE2276CA4}"/>
      </w:docPartPr>
      <w:docPartBody>
        <w:p w:rsidR="00293924" w:rsidRDefault="00293924" w:rsidP="00293924">
          <w:pPr>
            <w:pStyle w:val="98603D0D69754D19816B7399574BFD31"/>
          </w:pPr>
          <w:r>
            <w:t>[Developed syllabus and overall course structure, and administered all grades.]</w:t>
          </w:r>
        </w:p>
      </w:docPartBody>
    </w:docPart>
    <w:docPart>
      <w:docPartPr>
        <w:name w:val="F20F7E91B4614734965B69F2BDF0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D162C-6BFA-4338-B0A3-E491E52C048D}"/>
      </w:docPartPr>
      <w:docPartBody>
        <w:p w:rsidR="00293924" w:rsidRDefault="00293924" w:rsidP="00293924">
          <w:pPr>
            <w:pStyle w:val="F20F7E91B4614734965B69F2BDF03668"/>
          </w:pPr>
          <w:r>
            <w:t>[Pick the Year]</w:t>
          </w:r>
        </w:p>
      </w:docPartBody>
    </w:docPart>
    <w:docPart>
      <w:docPartPr>
        <w:name w:val="2F0B349943BB41278408A28576C02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2691E-643C-44D1-9ECE-43154505A4F0}"/>
      </w:docPartPr>
      <w:docPartBody>
        <w:p w:rsidR="00293924" w:rsidRDefault="00293924" w:rsidP="00293924">
          <w:pPr>
            <w:pStyle w:val="2F0B349943BB41278408A28576C02EC7"/>
          </w:pPr>
          <w:r>
            <w:t>[Pick the Year]</w:t>
          </w:r>
        </w:p>
      </w:docPartBody>
    </w:docPart>
    <w:docPart>
      <w:docPartPr>
        <w:name w:val="14FBD2CCEB444CD8A6DD65B3DA2E5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B49A8-9A53-4491-BC1D-CA868943389D}"/>
      </w:docPartPr>
      <w:docPartBody>
        <w:p w:rsidR="00293924" w:rsidRDefault="00293924" w:rsidP="00293924">
          <w:pPr>
            <w:pStyle w:val="14FBD2CCEB444CD8A6DD65B3DA2E5D40"/>
          </w:pPr>
          <w:r>
            <w:t>[Pick the Year]</w:t>
          </w:r>
        </w:p>
      </w:docPartBody>
    </w:docPart>
    <w:docPart>
      <w:docPartPr>
        <w:name w:val="D13F319A6E8E4E3AA3AB3E864678A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7D0BF-45C3-4DDB-BD27-FA8B388E933E}"/>
      </w:docPartPr>
      <w:docPartBody>
        <w:p w:rsidR="00293924" w:rsidRDefault="00293924" w:rsidP="00293924">
          <w:pPr>
            <w:pStyle w:val="D13F319A6E8E4E3AA3AB3E864678A8DD"/>
          </w:pPr>
          <w:r>
            <w:t>RELATED EXPERIENCE</w:t>
          </w:r>
        </w:p>
      </w:docPartBody>
    </w:docPart>
    <w:docPart>
      <w:docPartPr>
        <w:name w:val="3621B9FAB02E422BB1F067B936029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970BD-1663-4A37-8BE7-8B8ED263A729}"/>
      </w:docPartPr>
      <w:docPartBody>
        <w:p w:rsidR="00293924" w:rsidRDefault="00293924" w:rsidP="00293924">
          <w:pPr>
            <w:pStyle w:val="3621B9FAB02E422BB1F067B9360293DA"/>
          </w:pPr>
          <w:r>
            <w:t>[Pick the Year]</w:t>
          </w:r>
        </w:p>
      </w:docPartBody>
    </w:docPart>
    <w:docPart>
      <w:docPartPr>
        <w:name w:val="D8B954E43FC0409CAF32C57C11DE3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32FF8-0128-476F-BFB8-217A240CEBFD}"/>
      </w:docPartPr>
      <w:docPartBody>
        <w:p w:rsidR="00293924" w:rsidRDefault="00293924" w:rsidP="00293924">
          <w:pPr>
            <w:pStyle w:val="D8B954E43FC0409CAF32C57C11DE3787"/>
          </w:pPr>
          <w:r>
            <w:t>[Pick the Year]</w:t>
          </w:r>
        </w:p>
      </w:docPartBody>
    </w:docPart>
    <w:docPart>
      <w:docPartPr>
        <w:name w:val="ABECFE3DA8434AA491AE2B9EFEEC8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759F4-3059-4D83-9742-F60C6240925B}"/>
      </w:docPartPr>
      <w:docPartBody>
        <w:p w:rsidR="00293924" w:rsidRDefault="00293924" w:rsidP="00293924">
          <w:pPr>
            <w:pStyle w:val="ABECFE3DA8434AA491AE2B9EFEEC8DC7"/>
          </w:pPr>
          <w:r>
            <w:t>[Pick the Year]</w:t>
          </w:r>
        </w:p>
      </w:docPartBody>
    </w:docPart>
    <w:docPart>
      <w:docPartPr>
        <w:name w:val="D4E1F9E978C54D889E5FD28D3F01D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BAA92-2109-423A-8625-F759C79CBD68}"/>
      </w:docPartPr>
      <w:docPartBody>
        <w:p w:rsidR="00293924" w:rsidRDefault="00293924" w:rsidP="00293924">
          <w:pPr>
            <w:pStyle w:val="D4E1F9E978C54D889E5FD28D3F01D68C"/>
          </w:pPr>
          <w:r>
            <w:t>[User Interface Design Consultant]</w:t>
          </w:r>
        </w:p>
      </w:docPartBody>
    </w:docPart>
    <w:docPart>
      <w:docPartPr>
        <w:name w:val="549106A419D34384BEACC183C71C0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8DB42-3861-45FC-96F0-F6CBE688A80A}"/>
      </w:docPartPr>
      <w:docPartBody>
        <w:p w:rsidR="00293924" w:rsidRDefault="00293924" w:rsidP="00293924">
          <w:pPr>
            <w:pStyle w:val="549106A419D34384BEACC183C71C04D6"/>
          </w:pPr>
          <w:r>
            <w:t>[Pick the Year]</w:t>
          </w:r>
        </w:p>
      </w:docPartBody>
    </w:docPart>
    <w:docPart>
      <w:docPartPr>
        <w:name w:val="5160030BE35342C9B7679A58EDD8F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D1BCC-70F5-43A8-9C06-CC78135F155D}"/>
      </w:docPartPr>
      <w:docPartBody>
        <w:p w:rsidR="00293924" w:rsidRDefault="00293924" w:rsidP="00293924">
          <w:pPr>
            <w:pStyle w:val="5160030BE35342C9B7679A58EDD8F9A7"/>
          </w:pPr>
          <w:r>
            <w:rPr>
              <w:rStyle w:val="SectionBodyChar"/>
            </w:rPr>
            <w:t>[Provided content design feedback to program managers to create accessible segue between English and French versions of related content.]</w:t>
          </w:r>
        </w:p>
      </w:docPartBody>
    </w:docPart>
    <w:docPart>
      <w:docPartPr>
        <w:name w:val="7B063A0AF6714E3084516DE1E158F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18494-F233-4A59-8059-9D80AB7F7147}"/>
      </w:docPartPr>
      <w:docPartBody>
        <w:p w:rsidR="00293924" w:rsidRDefault="00293924" w:rsidP="00293924">
          <w:pPr>
            <w:pStyle w:val="7B063A0AF6714E3084516DE1E158F366"/>
          </w:pPr>
          <w:r>
            <w:t>[Pick the Year]</w:t>
          </w:r>
        </w:p>
      </w:docPartBody>
    </w:docPart>
    <w:docPart>
      <w:docPartPr>
        <w:name w:val="2C3D58E233164F28AD9CB25625626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75941-06A3-47C4-A9F8-2661E8160CB9}"/>
      </w:docPartPr>
      <w:docPartBody>
        <w:p w:rsidR="00293924" w:rsidRDefault="00293924" w:rsidP="00293924">
          <w:pPr>
            <w:pStyle w:val="2C3D58E233164F28AD9CB25625626BAA"/>
          </w:pPr>
          <w:r>
            <w:t>[“Why So Many Documents Remain Inaccessible in the Information Age”]</w:t>
          </w:r>
        </w:p>
      </w:docPartBody>
    </w:docPart>
    <w:docPart>
      <w:docPartPr>
        <w:name w:val="4E947A38648D4687B940099AB63F0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C89EE-4A5A-4581-A840-E2D6F2374269}"/>
      </w:docPartPr>
      <w:docPartBody>
        <w:p w:rsidR="00293924" w:rsidRDefault="00293924" w:rsidP="00293924">
          <w:pPr>
            <w:pStyle w:val="4E947A38648D4687B940099AB63F057A"/>
          </w:pPr>
          <w:r>
            <w:t>[Paper presented at the Annual Meeting of English Professors, New York, NY]</w:t>
          </w:r>
        </w:p>
      </w:docPartBody>
    </w:docPart>
    <w:docPart>
      <w:docPartPr>
        <w:name w:val="8DA61C53DA0F421D97A5DDED48D84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7BC68-0BC1-473E-ABBE-9730BB6F399A}"/>
      </w:docPartPr>
      <w:docPartBody>
        <w:p w:rsidR="00293924" w:rsidRDefault="00293924" w:rsidP="00293924">
          <w:pPr>
            <w:pStyle w:val="8DA61C53DA0F421D97A5DDED48D84E44"/>
          </w:pPr>
          <w:r>
            <w:t>[Pick the Year]</w:t>
          </w:r>
        </w:p>
      </w:docPartBody>
    </w:docPart>
    <w:docPart>
      <w:docPartPr>
        <w:name w:val="4B252DE06EC04E038F934B56854D2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131F3-40AB-44B1-8E54-2ACDF4CCCB69}"/>
      </w:docPartPr>
      <w:docPartBody>
        <w:p w:rsidR="00293924" w:rsidRDefault="00293924" w:rsidP="00293924">
          <w:pPr>
            <w:pStyle w:val="4B252DE06EC04E038F934B56854D2C85"/>
          </w:pPr>
          <w:r>
            <w:rPr>
              <w:rStyle w:val="SectionBody03Char"/>
            </w:rPr>
            <w:t>[“The Female Betrayed and Modern Media”]</w:t>
          </w:r>
        </w:p>
      </w:docPartBody>
    </w:docPart>
    <w:docPart>
      <w:docPartPr>
        <w:name w:val="E9EAD7E23E634937AE0366B53A1B7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3F073-DD53-4D89-B148-873417B01AFB}"/>
      </w:docPartPr>
      <w:docPartBody>
        <w:p w:rsidR="00293924" w:rsidRDefault="00293924" w:rsidP="00293924">
          <w:pPr>
            <w:pStyle w:val="E9EAD7E23E634937AE0366B53A1B74EA"/>
          </w:pPr>
          <w:r>
            <w:t>[Paper presented to the Historical Society for American Women, Athens, Ohio]</w:t>
          </w:r>
        </w:p>
      </w:docPartBody>
    </w:docPart>
    <w:docPart>
      <w:docPartPr>
        <w:name w:val="FF2D3377BADC4FE3833C3CFAA0B8B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16C57-F723-4CFB-86A3-78997028ADD1}"/>
      </w:docPartPr>
      <w:docPartBody>
        <w:p w:rsidR="00293924" w:rsidRDefault="00293924" w:rsidP="00293924">
          <w:pPr>
            <w:pStyle w:val="FF2D3377BADC4FE3833C3CFAA0B8BC2E"/>
          </w:pPr>
          <w:r>
            <w:t>[Pick the Year]</w:t>
          </w:r>
        </w:p>
      </w:docPartBody>
    </w:docPart>
    <w:docPart>
      <w:docPartPr>
        <w:name w:val="ABA844687B6847429A988E2AD1211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0B9E9-3043-4C88-B3DC-1EAFE4BBF534}"/>
      </w:docPartPr>
      <w:docPartBody>
        <w:p w:rsidR="00293924" w:rsidRDefault="00293924" w:rsidP="00293924">
          <w:pPr>
            <w:pStyle w:val="ABA844687B6847429A988E2AD1211BE0"/>
          </w:pPr>
          <w:r>
            <w:t>LANGUAGES</w:t>
          </w:r>
        </w:p>
      </w:docPartBody>
    </w:docPart>
    <w:docPart>
      <w:docPartPr>
        <w:name w:val="F3DAEE53B463417183349346B7C38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68A8A-B808-41E8-B4FB-020995D371AD}"/>
      </w:docPartPr>
      <w:docPartBody>
        <w:p w:rsidR="00293924" w:rsidRDefault="00293924" w:rsidP="00293924">
          <w:pPr>
            <w:pStyle w:val="F3DAEE53B463417183349346B7C385E2"/>
          </w:pPr>
          <w:r>
            <w:t>[English – native language]</w:t>
          </w:r>
        </w:p>
      </w:docPartBody>
    </w:docPart>
    <w:docPart>
      <w:docPartPr>
        <w:name w:val="D20B2F2168164DE1B2362CD41548B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407F7-C54B-4B7C-9AA1-2786BB8A8A44}"/>
      </w:docPartPr>
      <w:docPartBody>
        <w:p w:rsidR="00293924" w:rsidRDefault="00293924" w:rsidP="00293924">
          <w:pPr>
            <w:pStyle w:val="D20B2F2168164DE1B2362CD41548B1D3"/>
          </w:pPr>
          <w:r>
            <w:t>[French – speak fluently and read/write with high proficiency]</w:t>
          </w:r>
        </w:p>
      </w:docPartBody>
    </w:docPart>
    <w:docPart>
      <w:docPartPr>
        <w:name w:val="ED96015DA6F94C8A8FD829B0D8A82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C570C-8820-495C-BE84-DD24D0CCA4FA}"/>
      </w:docPartPr>
      <w:docPartBody>
        <w:p w:rsidR="00293924" w:rsidRDefault="00293924" w:rsidP="00293924">
          <w:pPr>
            <w:pStyle w:val="ED96015DA6F94C8A8FD829B0D8A82D40"/>
          </w:pPr>
          <w:r>
            <w:rPr>
              <w:rStyle w:val="SectionBodyChar"/>
            </w:rPr>
            <w:t>[Spanish and Italian – speak, read, and write with basic competence]</w:t>
          </w:r>
        </w:p>
      </w:docPartBody>
    </w:docPart>
    <w:docPart>
      <w:docPartPr>
        <w:name w:val="9F6472EBC5B847FA930D312CA7ECC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2D2ED-6D14-4611-A117-328256877BAC}"/>
      </w:docPartPr>
      <w:docPartBody>
        <w:p w:rsidR="00293924" w:rsidRDefault="00293924" w:rsidP="00293924">
          <w:pPr>
            <w:pStyle w:val="9F6472EBC5B847FA930D312CA7ECC912"/>
          </w:pPr>
          <w:r>
            <w:rPr>
              <w:rStyle w:val="PlaceholderText"/>
            </w:rPr>
            <w:t>REFERENCES</w:t>
          </w:r>
        </w:p>
      </w:docPartBody>
    </w:docPart>
    <w:docPart>
      <w:docPartPr>
        <w:name w:val="07C4AB3FA9C4418B9B7A5590DCC9F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E0C85-1309-4FED-B59B-F503370DF73B}"/>
      </w:docPartPr>
      <w:docPartBody>
        <w:p w:rsidR="00293924" w:rsidRDefault="00293924" w:rsidP="00293924">
          <w:pPr>
            <w:pStyle w:val="07C4AB3FA9C4418B9B7A5590DCC9F4D1"/>
          </w:pPr>
          <w:r>
            <w:t>References available upon request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24"/>
    <w:rsid w:val="0029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1FF57087D346BAB482ACDE06E0560A">
    <w:name w:val="D01FF57087D346BAB482ACDE06E0560A"/>
  </w:style>
  <w:style w:type="paragraph" w:customStyle="1" w:styleId="SectionBody">
    <w:name w:val="Section_Body"/>
    <w:link w:val="SectionBodyChar"/>
    <w:qFormat/>
    <w:rsid w:val="00293924"/>
    <w:pPr>
      <w:spacing w:after="200" w:line="276" w:lineRule="auto"/>
    </w:pPr>
    <w:rPr>
      <w:rFonts w:eastAsiaTheme="minorHAnsi"/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293924"/>
    <w:rPr>
      <w:rFonts w:eastAsiaTheme="minorHAnsi"/>
      <w:color w:val="000000" w:themeColor="text1"/>
      <w:sz w:val="20"/>
    </w:rPr>
  </w:style>
  <w:style w:type="paragraph" w:customStyle="1" w:styleId="6FA5D371F347486AB6AFA2A0C7660927">
    <w:name w:val="6FA5D371F347486AB6AFA2A0C7660927"/>
  </w:style>
  <w:style w:type="paragraph" w:customStyle="1" w:styleId="C9C44314A53842A3B32E994C61461095">
    <w:name w:val="C9C44314A53842A3B32E994C61461095"/>
  </w:style>
  <w:style w:type="paragraph" w:customStyle="1" w:styleId="FE974E3DEBAC459CBE228A6799CDEFDE">
    <w:name w:val="FE974E3DEBAC459CBE228A6799CDEFDE"/>
  </w:style>
  <w:style w:type="paragraph" w:customStyle="1" w:styleId="A117CEC5C39346179F7FE26B0E87E802">
    <w:name w:val="A117CEC5C39346179F7FE26B0E87E802"/>
  </w:style>
  <w:style w:type="paragraph" w:customStyle="1" w:styleId="6A331416CF1D435ABDDDF4B83C7C68C9">
    <w:name w:val="6A331416CF1D435ABDDDF4B83C7C68C9"/>
  </w:style>
  <w:style w:type="paragraph" w:customStyle="1" w:styleId="E1AC0379B9804DC6BB3F101A96CE5112">
    <w:name w:val="E1AC0379B9804DC6BB3F101A96CE5112"/>
  </w:style>
  <w:style w:type="paragraph" w:customStyle="1" w:styleId="0D2BE5A5249046248EEEC0506CAC7148">
    <w:name w:val="0D2BE5A5249046248EEEC0506CAC7148"/>
  </w:style>
  <w:style w:type="paragraph" w:customStyle="1" w:styleId="A2567B1FDC6144D6B3A82C681F3D5F13">
    <w:name w:val="A2567B1FDC6144D6B3A82C681F3D5F13"/>
  </w:style>
  <w:style w:type="paragraph" w:customStyle="1" w:styleId="F29DEB2FD66947018C0133B89F1D8723">
    <w:name w:val="F29DEB2FD66947018C0133B89F1D8723"/>
  </w:style>
  <w:style w:type="paragraph" w:customStyle="1" w:styleId="2D9F93A4E74C46249C4C323C4D1E4679">
    <w:name w:val="2D9F93A4E74C46249C4C323C4D1E4679"/>
  </w:style>
  <w:style w:type="paragraph" w:customStyle="1" w:styleId="Sectionbody02">
    <w:name w:val="Section_body02"/>
    <w:link w:val="Sectionbody02Char"/>
    <w:qFormat/>
    <w:rsid w:val="00293924"/>
    <w:pPr>
      <w:spacing w:after="0" w:line="240" w:lineRule="auto"/>
    </w:pPr>
    <w:rPr>
      <w:rFonts w:eastAsiaTheme="minorHAnsi"/>
      <w:b/>
      <w:color w:val="000000" w:themeColor="text1"/>
      <w:sz w:val="20"/>
    </w:rPr>
  </w:style>
  <w:style w:type="character" w:customStyle="1" w:styleId="Sectionbody02Char">
    <w:name w:val="Section_body02 Char"/>
    <w:basedOn w:val="DefaultParagraphFont"/>
    <w:link w:val="Sectionbody02"/>
    <w:rsid w:val="00293924"/>
    <w:rPr>
      <w:rFonts w:eastAsiaTheme="minorHAnsi"/>
      <w:b/>
      <w:color w:val="000000" w:themeColor="text1"/>
      <w:sz w:val="20"/>
    </w:rPr>
  </w:style>
  <w:style w:type="paragraph" w:customStyle="1" w:styleId="03A75CCFF99541AD892A725280A46376">
    <w:name w:val="03A75CCFF99541AD892A725280A46376"/>
  </w:style>
  <w:style w:type="paragraph" w:customStyle="1" w:styleId="F1989041807D4190950E08C0B5F54996">
    <w:name w:val="F1989041807D4190950E08C0B5F54996"/>
  </w:style>
  <w:style w:type="paragraph" w:customStyle="1" w:styleId="57D833B309F6447DAB3CA1144A0ED6E1">
    <w:name w:val="57D833B309F6447DAB3CA1144A0ED6E1"/>
  </w:style>
  <w:style w:type="paragraph" w:customStyle="1" w:styleId="BC2104583C7B4B2F9873086E30B1959A">
    <w:name w:val="BC2104583C7B4B2F9873086E30B1959A"/>
  </w:style>
  <w:style w:type="paragraph" w:customStyle="1" w:styleId="3E7C05CC6E4046E99B069E0E0484A7B3">
    <w:name w:val="3E7C05CC6E4046E99B069E0E0484A7B3"/>
  </w:style>
  <w:style w:type="paragraph" w:customStyle="1" w:styleId="9D6E87A11A1F4559BC938CA1035E19E9">
    <w:name w:val="9D6E87A11A1F4559BC938CA1035E19E9"/>
  </w:style>
  <w:style w:type="paragraph" w:customStyle="1" w:styleId="FBB7E1117AD0450A873136F58A132FF7">
    <w:name w:val="FBB7E1117AD0450A873136F58A132FF7"/>
  </w:style>
  <w:style w:type="paragraph" w:customStyle="1" w:styleId="55F25F414EEB44BC97EA05B52A8C0171">
    <w:name w:val="55F25F414EEB44BC97EA05B52A8C0171"/>
  </w:style>
  <w:style w:type="paragraph" w:customStyle="1" w:styleId="6BAA28FF2B4A4D3CA3D6128B2A9A85B2">
    <w:name w:val="6BAA28FF2B4A4D3CA3D6128B2A9A85B2"/>
  </w:style>
  <w:style w:type="paragraph" w:customStyle="1" w:styleId="804757BE9A45401F9B8F684D9F74374F">
    <w:name w:val="804757BE9A45401F9B8F684D9F74374F"/>
  </w:style>
  <w:style w:type="paragraph" w:customStyle="1" w:styleId="B532273171264E47B1441831703D7343">
    <w:name w:val="B532273171264E47B1441831703D7343"/>
  </w:style>
  <w:style w:type="paragraph" w:customStyle="1" w:styleId="E34C35F1F2774D1682B5D6C14997247D">
    <w:name w:val="E34C35F1F2774D1682B5D6C14997247D"/>
  </w:style>
  <w:style w:type="paragraph" w:customStyle="1" w:styleId="63B7573F0DB042ECA0E737F8092996A1">
    <w:name w:val="63B7573F0DB042ECA0E737F8092996A1"/>
  </w:style>
  <w:style w:type="paragraph" w:customStyle="1" w:styleId="53FA6EEA005E4FDAA80815DB276B6875">
    <w:name w:val="53FA6EEA005E4FDAA80815DB276B6875"/>
  </w:style>
  <w:style w:type="paragraph" w:customStyle="1" w:styleId="89CF48169EE443AA9BD4D3112B4977EA">
    <w:name w:val="89CF48169EE443AA9BD4D3112B4977EA"/>
  </w:style>
  <w:style w:type="paragraph" w:customStyle="1" w:styleId="02D888E983904017A5A577562AD4E6E6">
    <w:name w:val="02D888E983904017A5A577562AD4E6E6"/>
  </w:style>
  <w:style w:type="paragraph" w:customStyle="1" w:styleId="56C33881E8A645DDA402419BF6B26AD7">
    <w:name w:val="56C33881E8A645DDA402419BF6B26AD7"/>
  </w:style>
  <w:style w:type="paragraph" w:customStyle="1" w:styleId="4AA39E56E16449C483DAB702EA7A9EEA">
    <w:name w:val="4AA39E56E16449C483DAB702EA7A9EEA"/>
  </w:style>
  <w:style w:type="paragraph" w:customStyle="1" w:styleId="10278815663C4FAE8EB7F76A2E7C4855">
    <w:name w:val="10278815663C4FAE8EB7F76A2E7C4855"/>
  </w:style>
  <w:style w:type="paragraph" w:customStyle="1" w:styleId="3EC9AD2D84624ECF9CF1939B8A85E3A1">
    <w:name w:val="3EC9AD2D84624ECF9CF1939B8A85E3A1"/>
  </w:style>
  <w:style w:type="paragraph" w:customStyle="1" w:styleId="CF04F0EAD955430F9D82463E9F412D78">
    <w:name w:val="CF04F0EAD955430F9D82463E9F412D78"/>
  </w:style>
  <w:style w:type="paragraph" w:customStyle="1" w:styleId="5ACA1C27781647018D794277AA4E5B5F">
    <w:name w:val="5ACA1C27781647018D794277AA4E5B5F"/>
  </w:style>
  <w:style w:type="paragraph" w:customStyle="1" w:styleId="C5B73174732149239AC0F23DD9A67164">
    <w:name w:val="C5B73174732149239AC0F23DD9A67164"/>
  </w:style>
  <w:style w:type="paragraph" w:customStyle="1" w:styleId="E6F4833C3E144571A3E65D80CBAB9627">
    <w:name w:val="E6F4833C3E144571A3E65D80CBAB9627"/>
  </w:style>
  <w:style w:type="paragraph" w:customStyle="1" w:styleId="44B29530616E428EBBDAA6A947FDEBF8">
    <w:name w:val="44B29530616E428EBBDAA6A947FDEBF8"/>
  </w:style>
  <w:style w:type="paragraph" w:customStyle="1" w:styleId="95FD2A04931B407C8B35583982104482">
    <w:name w:val="95FD2A04931B407C8B35583982104482"/>
  </w:style>
  <w:style w:type="paragraph" w:customStyle="1" w:styleId="1D7C34B03EF8482587B49E8451531E66">
    <w:name w:val="1D7C34B03EF8482587B49E8451531E66"/>
  </w:style>
  <w:style w:type="paragraph" w:customStyle="1" w:styleId="5989EBEE994D4BA1AD258646C579A2A9">
    <w:name w:val="5989EBEE994D4BA1AD258646C579A2A9"/>
  </w:style>
  <w:style w:type="paragraph" w:customStyle="1" w:styleId="7051500D54BE4B968E0799424B462386">
    <w:name w:val="7051500D54BE4B968E0799424B462386"/>
  </w:style>
  <w:style w:type="paragraph" w:customStyle="1" w:styleId="37DA1BC372F142F7B1C8532D71E6BB33">
    <w:name w:val="37DA1BC372F142F7B1C8532D71E6BB33"/>
  </w:style>
  <w:style w:type="paragraph" w:customStyle="1" w:styleId="FB143A676A784307A4255B271C3DBE96">
    <w:name w:val="FB143A676A784307A4255B271C3DBE96"/>
  </w:style>
  <w:style w:type="paragraph" w:customStyle="1" w:styleId="4C144CED94AB497D95C5C2AC687F7890">
    <w:name w:val="4C144CED94AB497D95C5C2AC687F7890"/>
  </w:style>
  <w:style w:type="paragraph" w:customStyle="1" w:styleId="4B24E477EFF44FB6BB2446EF5D158961">
    <w:name w:val="4B24E477EFF44FB6BB2446EF5D158961"/>
  </w:style>
  <w:style w:type="paragraph" w:customStyle="1" w:styleId="2F47DCC979EC4B99806BEF63E36DC9D1">
    <w:name w:val="2F47DCC979EC4B99806BEF63E36DC9D1"/>
  </w:style>
  <w:style w:type="paragraph" w:customStyle="1" w:styleId="66AE06B1C7004BDE8A720FDAB75CE436">
    <w:name w:val="66AE06B1C7004BDE8A720FDAB75CE436"/>
  </w:style>
  <w:style w:type="paragraph" w:customStyle="1" w:styleId="DC15A191CA274256BFDC8EDCDFB62482">
    <w:name w:val="DC15A191CA274256BFDC8EDCDFB62482"/>
  </w:style>
  <w:style w:type="paragraph" w:customStyle="1" w:styleId="94A77F7F1A5A4CAB9F49BFCC08C4A1D4">
    <w:name w:val="94A77F7F1A5A4CAB9F49BFCC08C4A1D4"/>
  </w:style>
  <w:style w:type="paragraph" w:customStyle="1" w:styleId="B14A0FDA107D4C1483F2993981A41BA3">
    <w:name w:val="B14A0FDA107D4C1483F2993981A41BA3"/>
  </w:style>
  <w:style w:type="paragraph" w:customStyle="1" w:styleId="A3A2F3B4A2544D7EB12D8EDE02941867">
    <w:name w:val="A3A2F3B4A2544D7EB12D8EDE02941867"/>
  </w:style>
  <w:style w:type="paragraph" w:customStyle="1" w:styleId="3A753961370E43EF86D8310FC67EAE55">
    <w:name w:val="3A753961370E43EF86D8310FC67EAE55"/>
  </w:style>
  <w:style w:type="paragraph" w:customStyle="1" w:styleId="2910A27A26C44AD38F15CF5DEAAC02AB">
    <w:name w:val="2910A27A26C44AD38F15CF5DEAAC02AB"/>
  </w:style>
  <w:style w:type="paragraph" w:customStyle="1" w:styleId="DB5F785CE9E442F08D7F733F84C63FA8">
    <w:name w:val="DB5F785CE9E442F08D7F733F84C63FA8"/>
  </w:style>
  <w:style w:type="paragraph" w:customStyle="1" w:styleId="7A5C739A0D92477F81A0504F64B58FBC">
    <w:name w:val="7A5C739A0D92477F81A0504F64B58FBC"/>
  </w:style>
  <w:style w:type="paragraph" w:customStyle="1" w:styleId="D9D0A5D9007A48D78719644535E3D561">
    <w:name w:val="D9D0A5D9007A48D78719644535E3D561"/>
  </w:style>
  <w:style w:type="paragraph" w:customStyle="1" w:styleId="01C4DFC65B5B422D90EB44F2EE864DE7">
    <w:name w:val="01C4DFC65B5B422D90EB44F2EE864DE7"/>
  </w:style>
  <w:style w:type="paragraph" w:customStyle="1" w:styleId="2D75A46E5FA64407881BD6920950A66B">
    <w:name w:val="2D75A46E5FA64407881BD6920950A66B"/>
  </w:style>
  <w:style w:type="paragraph" w:customStyle="1" w:styleId="SectionBody03">
    <w:name w:val="Section_Body03"/>
    <w:basedOn w:val="Normal"/>
    <w:link w:val="SectionBody03Char"/>
    <w:qFormat/>
    <w:rsid w:val="00293924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</w:rPr>
  </w:style>
  <w:style w:type="character" w:customStyle="1" w:styleId="SectionBody03Char">
    <w:name w:val="Section_Body03 Char"/>
    <w:basedOn w:val="DefaultParagraphFont"/>
    <w:link w:val="SectionBody03"/>
    <w:rsid w:val="00293924"/>
    <w:rPr>
      <w:rFonts w:eastAsiaTheme="minorHAnsi"/>
      <w:i/>
      <w:color w:val="0D0D0D" w:themeColor="text1" w:themeTint="F2"/>
      <w:sz w:val="20"/>
    </w:rPr>
  </w:style>
  <w:style w:type="paragraph" w:customStyle="1" w:styleId="436684A7B6CE48B7A8475EAD6A7238AA">
    <w:name w:val="436684A7B6CE48B7A8475EAD6A7238AA"/>
  </w:style>
  <w:style w:type="paragraph" w:customStyle="1" w:styleId="1ECA2E34771F40F6B9D7B7FA61D5DD7D">
    <w:name w:val="1ECA2E34771F40F6B9D7B7FA61D5DD7D"/>
  </w:style>
  <w:style w:type="paragraph" w:customStyle="1" w:styleId="91FD0478F02D4F66A882B32C87D71996">
    <w:name w:val="91FD0478F02D4F66A882B32C87D71996"/>
  </w:style>
  <w:style w:type="paragraph" w:customStyle="1" w:styleId="B399AA90C5FF4C7A852297F8E6D661CF">
    <w:name w:val="B399AA90C5FF4C7A852297F8E6D661CF"/>
  </w:style>
  <w:style w:type="paragraph" w:customStyle="1" w:styleId="7D3F56A5A1FF43FDB67702AE88CF6003">
    <w:name w:val="7D3F56A5A1FF43FDB67702AE88CF6003"/>
  </w:style>
  <w:style w:type="paragraph" w:customStyle="1" w:styleId="D0C86D3838684426B64F64551287993E">
    <w:name w:val="D0C86D3838684426B64F64551287993E"/>
  </w:style>
  <w:style w:type="paragraph" w:customStyle="1" w:styleId="762BCCCC80154F77955950BDD402CE59">
    <w:name w:val="762BCCCC80154F77955950BDD402CE59"/>
  </w:style>
  <w:style w:type="paragraph" w:customStyle="1" w:styleId="5801EC3B202A42F69F98B1EDE99B482C">
    <w:name w:val="5801EC3B202A42F69F98B1EDE99B482C"/>
  </w:style>
  <w:style w:type="paragraph" w:customStyle="1" w:styleId="D77E135E907E49809558077F76700859">
    <w:name w:val="D77E135E907E49809558077F76700859"/>
  </w:style>
  <w:style w:type="paragraph" w:customStyle="1" w:styleId="885DBC24152A43C8B78E7C7FD241119B">
    <w:name w:val="885DBC24152A43C8B78E7C7FD241119B"/>
  </w:style>
  <w:style w:type="paragraph" w:customStyle="1" w:styleId="57269293EB6A4148963EA8D41DC247E3">
    <w:name w:val="57269293EB6A4148963EA8D41DC247E3"/>
  </w:style>
  <w:style w:type="paragraph" w:customStyle="1" w:styleId="2DE7BED7EFB24889B092963F2F099A48">
    <w:name w:val="2DE7BED7EFB24889B092963F2F099A48"/>
  </w:style>
  <w:style w:type="paragraph" w:customStyle="1" w:styleId="36748CF0F40C49BDA77B372ED2387D63">
    <w:name w:val="36748CF0F40C49BDA77B372ED2387D63"/>
  </w:style>
  <w:style w:type="paragraph" w:customStyle="1" w:styleId="22E12EA633144B1894099E7DF76FE30F">
    <w:name w:val="22E12EA633144B1894099E7DF76FE30F"/>
  </w:style>
  <w:style w:type="paragraph" w:customStyle="1" w:styleId="A6A16ADB153D4DE0AC01527519BB6760">
    <w:name w:val="A6A16ADB153D4DE0AC01527519BB6760"/>
  </w:style>
  <w:style w:type="paragraph" w:customStyle="1" w:styleId="2A36EB0DFF434AED8A97254268A7AB62">
    <w:name w:val="2A36EB0DFF434AED8A97254268A7AB62"/>
  </w:style>
  <w:style w:type="paragraph" w:customStyle="1" w:styleId="29701C0B0A9F4BF990DDAB7E7749A9EB">
    <w:name w:val="29701C0B0A9F4BF990DDAB7E7749A9EB"/>
  </w:style>
  <w:style w:type="character" w:styleId="PlaceholderText">
    <w:name w:val="Placeholder Text"/>
    <w:basedOn w:val="DefaultParagraphFont"/>
    <w:uiPriority w:val="99"/>
    <w:semiHidden/>
    <w:rsid w:val="00293924"/>
    <w:rPr>
      <w:color w:val="808080"/>
    </w:rPr>
  </w:style>
  <w:style w:type="paragraph" w:customStyle="1" w:styleId="0DCBA0D055F84720B822C01588D6817A">
    <w:name w:val="0DCBA0D055F84720B822C01588D6817A"/>
  </w:style>
  <w:style w:type="paragraph" w:customStyle="1" w:styleId="CF96BDAD232A4F1EAB56BC743F8D48BC">
    <w:name w:val="CF96BDAD232A4F1EAB56BC743F8D48BC"/>
  </w:style>
  <w:style w:type="paragraph" w:customStyle="1" w:styleId="A2BA6266B5054D3C9F6FC5166378AB6B">
    <w:name w:val="A2BA6266B5054D3C9F6FC5166378AB6B"/>
    <w:rsid w:val="00293924"/>
  </w:style>
  <w:style w:type="paragraph" w:customStyle="1" w:styleId="ABCEBB8A052443B6BA4C8790E778F35D">
    <w:name w:val="ABCEBB8A052443B6BA4C8790E778F35D"/>
    <w:rsid w:val="00293924"/>
  </w:style>
  <w:style w:type="paragraph" w:customStyle="1" w:styleId="88FD995D3C7248A2B46E82FA53D829B6">
    <w:name w:val="88FD995D3C7248A2B46E82FA53D829B6"/>
    <w:rsid w:val="00293924"/>
  </w:style>
  <w:style w:type="paragraph" w:customStyle="1" w:styleId="09288FF579AA4C919CDC317827A73893">
    <w:name w:val="09288FF579AA4C919CDC317827A73893"/>
    <w:rsid w:val="00293924"/>
  </w:style>
  <w:style w:type="paragraph" w:customStyle="1" w:styleId="98603D0D69754D19816B7399574BFD31">
    <w:name w:val="98603D0D69754D19816B7399574BFD31"/>
    <w:rsid w:val="00293924"/>
  </w:style>
  <w:style w:type="paragraph" w:customStyle="1" w:styleId="A85A782FBD344205A4534AC106ADF343">
    <w:name w:val="A85A782FBD344205A4534AC106ADF343"/>
    <w:rsid w:val="00293924"/>
  </w:style>
  <w:style w:type="paragraph" w:customStyle="1" w:styleId="86F26D88C5014E8794FA398BB5E7A0BA">
    <w:name w:val="86F26D88C5014E8794FA398BB5E7A0BA"/>
    <w:rsid w:val="00293924"/>
  </w:style>
  <w:style w:type="paragraph" w:customStyle="1" w:styleId="D5D516456D95435FA92E468A64B36E9F">
    <w:name w:val="D5D516456D95435FA92E468A64B36E9F"/>
    <w:rsid w:val="00293924"/>
  </w:style>
  <w:style w:type="paragraph" w:customStyle="1" w:styleId="D4E55E2CA02E4ADC8DD769E68596936A">
    <w:name w:val="D4E55E2CA02E4ADC8DD769E68596936A"/>
    <w:rsid w:val="00293924"/>
  </w:style>
  <w:style w:type="paragraph" w:customStyle="1" w:styleId="132AA826F73F4541915A5FA91926F1C1">
    <w:name w:val="132AA826F73F4541915A5FA91926F1C1"/>
    <w:rsid w:val="00293924"/>
  </w:style>
  <w:style w:type="paragraph" w:customStyle="1" w:styleId="951D94600E274787B5D26C648AD613E7">
    <w:name w:val="951D94600E274787B5D26C648AD613E7"/>
    <w:rsid w:val="00293924"/>
  </w:style>
  <w:style w:type="paragraph" w:customStyle="1" w:styleId="75FDB6E7C9A54949AA339B123C755F5D">
    <w:name w:val="75FDB6E7C9A54949AA339B123C755F5D"/>
    <w:rsid w:val="00293924"/>
  </w:style>
  <w:style w:type="paragraph" w:customStyle="1" w:styleId="3DE31CAEFC514090B159D1B4ADCACE3D">
    <w:name w:val="3DE31CAEFC514090B159D1B4ADCACE3D"/>
    <w:rsid w:val="00293924"/>
  </w:style>
  <w:style w:type="paragraph" w:customStyle="1" w:styleId="2F0BF9D4F4FC4E61B8D0FD99888649CC">
    <w:name w:val="2F0BF9D4F4FC4E61B8D0FD99888649CC"/>
    <w:rsid w:val="00293924"/>
  </w:style>
  <w:style w:type="paragraph" w:customStyle="1" w:styleId="AE162B32F06345C9A9880DAD0D1DCD29">
    <w:name w:val="AE162B32F06345C9A9880DAD0D1DCD29"/>
    <w:rsid w:val="00293924"/>
  </w:style>
  <w:style w:type="paragraph" w:customStyle="1" w:styleId="5A41B7033D55458FB22369FB644D97FA">
    <w:name w:val="5A41B7033D55458FB22369FB644D97FA"/>
    <w:rsid w:val="00293924"/>
  </w:style>
  <w:style w:type="paragraph" w:customStyle="1" w:styleId="05FE0955BE17454E85463A7631E2CD12">
    <w:name w:val="05FE0955BE17454E85463A7631E2CD12"/>
    <w:rsid w:val="00293924"/>
  </w:style>
  <w:style w:type="paragraph" w:customStyle="1" w:styleId="57CCB78536154B01A7F9624F4CB555C9">
    <w:name w:val="57CCB78536154B01A7F9624F4CB555C9"/>
    <w:rsid w:val="00293924"/>
  </w:style>
  <w:style w:type="paragraph" w:customStyle="1" w:styleId="3B00926959754EC999F58D1263AA230A">
    <w:name w:val="3B00926959754EC999F58D1263AA230A"/>
    <w:rsid w:val="00293924"/>
  </w:style>
  <w:style w:type="paragraph" w:customStyle="1" w:styleId="9D39984EEF0641619FD1A467BACE2994">
    <w:name w:val="9D39984EEF0641619FD1A467BACE2994"/>
    <w:rsid w:val="00293924"/>
  </w:style>
  <w:style w:type="paragraph" w:customStyle="1" w:styleId="F9E3EE07F8094D77B759844F64FD8EB5">
    <w:name w:val="F9E3EE07F8094D77B759844F64FD8EB5"/>
    <w:rsid w:val="00293924"/>
  </w:style>
  <w:style w:type="paragraph" w:customStyle="1" w:styleId="E960BD4A6D38437A845E97D7702F4A7D">
    <w:name w:val="E960BD4A6D38437A845E97D7702F4A7D"/>
    <w:rsid w:val="00293924"/>
  </w:style>
  <w:style w:type="paragraph" w:customStyle="1" w:styleId="73EAE00955DD4B14892EA979D66BD30E">
    <w:name w:val="73EAE00955DD4B14892EA979D66BD30E"/>
    <w:rsid w:val="00293924"/>
  </w:style>
  <w:style w:type="paragraph" w:customStyle="1" w:styleId="12335C5AF7DB400AA2A183B2312F03CB">
    <w:name w:val="12335C5AF7DB400AA2A183B2312F03CB"/>
    <w:rsid w:val="00293924"/>
  </w:style>
  <w:style w:type="paragraph" w:customStyle="1" w:styleId="C755E8E5EB544EFA8218E53F0321490B">
    <w:name w:val="C755E8E5EB544EFA8218E53F0321490B"/>
    <w:rsid w:val="00293924"/>
  </w:style>
  <w:style w:type="paragraph" w:customStyle="1" w:styleId="4A7520A4FD404220B871B671CA142EBC">
    <w:name w:val="4A7520A4FD404220B871B671CA142EBC"/>
    <w:rsid w:val="00293924"/>
  </w:style>
  <w:style w:type="paragraph" w:customStyle="1" w:styleId="878D7D0597ED4B14AEB3282B8EA64897">
    <w:name w:val="878D7D0597ED4B14AEB3282B8EA64897"/>
    <w:rsid w:val="00293924"/>
  </w:style>
  <w:style w:type="paragraph" w:customStyle="1" w:styleId="7338A6885E1C40018FF582B7A520FCDE">
    <w:name w:val="7338A6885E1C40018FF582B7A520FCDE"/>
    <w:rsid w:val="00293924"/>
  </w:style>
  <w:style w:type="paragraph" w:customStyle="1" w:styleId="97969FBE6BD84D8C9FBFB86D885854A5">
    <w:name w:val="97969FBE6BD84D8C9FBFB86D885854A5"/>
    <w:rsid w:val="00293924"/>
  </w:style>
  <w:style w:type="paragraph" w:customStyle="1" w:styleId="A88FEBC679084AFA9726EA3F239BD736">
    <w:name w:val="A88FEBC679084AFA9726EA3F239BD736"/>
    <w:rsid w:val="00293924"/>
  </w:style>
  <w:style w:type="paragraph" w:customStyle="1" w:styleId="1CA86127E524401493A3442433CE8318">
    <w:name w:val="1CA86127E524401493A3442433CE8318"/>
    <w:rsid w:val="00293924"/>
  </w:style>
  <w:style w:type="paragraph" w:customStyle="1" w:styleId="703F58A08A984A8F82714204FAE9ED22">
    <w:name w:val="703F58A08A984A8F82714204FAE9ED22"/>
    <w:rsid w:val="00293924"/>
  </w:style>
  <w:style w:type="paragraph" w:customStyle="1" w:styleId="380AC71008AB43989C1D4C79D7E34046">
    <w:name w:val="380AC71008AB43989C1D4C79D7E34046"/>
    <w:rsid w:val="00293924"/>
  </w:style>
  <w:style w:type="paragraph" w:customStyle="1" w:styleId="F0B05A104A834DF5908229EA0469689B">
    <w:name w:val="F0B05A104A834DF5908229EA0469689B"/>
    <w:rsid w:val="00293924"/>
  </w:style>
  <w:style w:type="paragraph" w:customStyle="1" w:styleId="294864C3A486419E9038AB273280AF17">
    <w:name w:val="294864C3A486419E9038AB273280AF17"/>
    <w:rsid w:val="00293924"/>
  </w:style>
  <w:style w:type="paragraph" w:customStyle="1" w:styleId="0F17401ADB994606BF04D90E4A555941">
    <w:name w:val="0F17401ADB994606BF04D90E4A555941"/>
    <w:rsid w:val="00293924"/>
  </w:style>
  <w:style w:type="paragraph" w:customStyle="1" w:styleId="308453EF7BB34BD7B7CCB53CE9277526">
    <w:name w:val="308453EF7BB34BD7B7CCB53CE9277526"/>
    <w:rsid w:val="00293924"/>
  </w:style>
  <w:style w:type="paragraph" w:customStyle="1" w:styleId="C6529C58D8EA48378216A2675748DBCA">
    <w:name w:val="C6529C58D8EA48378216A2675748DBCA"/>
    <w:rsid w:val="00293924"/>
  </w:style>
  <w:style w:type="paragraph" w:customStyle="1" w:styleId="D49AA368AD8E452889FF2EDA4758BF56">
    <w:name w:val="D49AA368AD8E452889FF2EDA4758BF56"/>
    <w:rsid w:val="00293924"/>
  </w:style>
  <w:style w:type="paragraph" w:customStyle="1" w:styleId="46DE67D92047455899966C348CA869F3">
    <w:name w:val="46DE67D92047455899966C348CA869F3"/>
    <w:rsid w:val="00293924"/>
  </w:style>
  <w:style w:type="paragraph" w:customStyle="1" w:styleId="952576D53E0E4D9DBAAFFFD7B465C589">
    <w:name w:val="952576D53E0E4D9DBAAFFFD7B465C589"/>
    <w:rsid w:val="00293924"/>
  </w:style>
  <w:style w:type="paragraph" w:customStyle="1" w:styleId="B2F3CC508B634D06A25284DD1D566A04">
    <w:name w:val="B2F3CC508B634D06A25284DD1D566A04"/>
    <w:rsid w:val="00293924"/>
  </w:style>
  <w:style w:type="paragraph" w:customStyle="1" w:styleId="4E359A6B343B4B0286BEECC5160A29E3">
    <w:name w:val="4E359A6B343B4B0286BEECC5160A29E3"/>
    <w:rsid w:val="00293924"/>
  </w:style>
  <w:style w:type="paragraph" w:customStyle="1" w:styleId="CAE0204ACC384FD5BD6DD382AD11F6DF">
    <w:name w:val="CAE0204ACC384FD5BD6DD382AD11F6DF"/>
    <w:rsid w:val="00293924"/>
  </w:style>
  <w:style w:type="paragraph" w:customStyle="1" w:styleId="79FBE472C9C346369917DD6F07370DD3">
    <w:name w:val="79FBE472C9C346369917DD6F07370DD3"/>
    <w:rsid w:val="00293924"/>
  </w:style>
  <w:style w:type="paragraph" w:customStyle="1" w:styleId="AAE020CAF0764A7BB7E55F819959D4BF">
    <w:name w:val="AAE020CAF0764A7BB7E55F819959D4BF"/>
    <w:rsid w:val="00293924"/>
  </w:style>
  <w:style w:type="paragraph" w:customStyle="1" w:styleId="8F6CE03024794C5597F6359453626897">
    <w:name w:val="8F6CE03024794C5597F6359453626897"/>
    <w:rsid w:val="00293924"/>
  </w:style>
  <w:style w:type="paragraph" w:customStyle="1" w:styleId="056DA5BC3F0F4A5BB60D41A7F163F9C6">
    <w:name w:val="056DA5BC3F0F4A5BB60D41A7F163F9C6"/>
    <w:rsid w:val="00293924"/>
  </w:style>
  <w:style w:type="paragraph" w:customStyle="1" w:styleId="FA681D5C1AFA43D2863079F3EC2B107F">
    <w:name w:val="FA681D5C1AFA43D2863079F3EC2B107F"/>
    <w:rsid w:val="00293924"/>
  </w:style>
  <w:style w:type="paragraph" w:customStyle="1" w:styleId="D3237D596D5A478785F66DF94EF55CDB">
    <w:name w:val="D3237D596D5A478785F66DF94EF55CDB"/>
    <w:rsid w:val="00293924"/>
  </w:style>
  <w:style w:type="paragraph" w:customStyle="1" w:styleId="F20F7E91B4614734965B69F2BDF03668">
    <w:name w:val="F20F7E91B4614734965B69F2BDF03668"/>
    <w:rsid w:val="00293924"/>
  </w:style>
  <w:style w:type="paragraph" w:customStyle="1" w:styleId="64B56175EDAB4A4AAC8C87571D9C8BCF">
    <w:name w:val="64B56175EDAB4A4AAC8C87571D9C8BCF"/>
    <w:rsid w:val="00293924"/>
  </w:style>
  <w:style w:type="paragraph" w:customStyle="1" w:styleId="A4E4C50F25AF4F29B4F48D39A785A95B">
    <w:name w:val="A4E4C50F25AF4F29B4F48D39A785A95B"/>
    <w:rsid w:val="00293924"/>
  </w:style>
  <w:style w:type="paragraph" w:customStyle="1" w:styleId="52D4BF45031940F7903E1C0B3A8F213D">
    <w:name w:val="52D4BF45031940F7903E1C0B3A8F213D"/>
    <w:rsid w:val="00293924"/>
  </w:style>
  <w:style w:type="paragraph" w:customStyle="1" w:styleId="958C3FD777EB488E8CCD0177458C7165">
    <w:name w:val="958C3FD777EB488E8CCD0177458C7165"/>
    <w:rsid w:val="00293924"/>
  </w:style>
  <w:style w:type="paragraph" w:customStyle="1" w:styleId="CD50B30EE5FF4F248C40EC1BBCBACE5A">
    <w:name w:val="CD50B30EE5FF4F248C40EC1BBCBACE5A"/>
    <w:rsid w:val="00293924"/>
  </w:style>
  <w:style w:type="paragraph" w:customStyle="1" w:styleId="D5F73631298E4658A7A6281F0E94F1F6">
    <w:name w:val="D5F73631298E4658A7A6281F0E94F1F6"/>
    <w:rsid w:val="00293924"/>
  </w:style>
  <w:style w:type="paragraph" w:customStyle="1" w:styleId="BBDF30A563B84AA6A5688B5FC7685B49">
    <w:name w:val="BBDF30A563B84AA6A5688B5FC7685B49"/>
    <w:rsid w:val="00293924"/>
  </w:style>
  <w:style w:type="paragraph" w:customStyle="1" w:styleId="2230A5F22AA4414397AF01909C3A5936">
    <w:name w:val="2230A5F22AA4414397AF01909C3A5936"/>
    <w:rsid w:val="00293924"/>
  </w:style>
  <w:style w:type="paragraph" w:customStyle="1" w:styleId="923FDE2257D141BD88B8A43D4F201E33">
    <w:name w:val="923FDE2257D141BD88B8A43D4F201E33"/>
    <w:rsid w:val="00293924"/>
  </w:style>
  <w:style w:type="paragraph" w:customStyle="1" w:styleId="316191808D4F4ABAA2E468371ACDE50A">
    <w:name w:val="316191808D4F4ABAA2E468371ACDE50A"/>
    <w:rsid w:val="00293924"/>
  </w:style>
  <w:style w:type="paragraph" w:customStyle="1" w:styleId="193D614B7BFC45708BFF41D3150AF524">
    <w:name w:val="193D614B7BFC45708BFF41D3150AF524"/>
    <w:rsid w:val="00293924"/>
  </w:style>
  <w:style w:type="paragraph" w:customStyle="1" w:styleId="F0FC8424ED32444FB4C4E444552F354C">
    <w:name w:val="F0FC8424ED32444FB4C4E444552F354C"/>
    <w:rsid w:val="00293924"/>
  </w:style>
  <w:style w:type="paragraph" w:customStyle="1" w:styleId="560D51AC7D714836B26611FA16CDBF46">
    <w:name w:val="560D51AC7D714836B26611FA16CDBF46"/>
    <w:rsid w:val="00293924"/>
  </w:style>
  <w:style w:type="paragraph" w:customStyle="1" w:styleId="4757BCBE8EDC4293A20B4BFA0BCF081D">
    <w:name w:val="4757BCBE8EDC4293A20B4BFA0BCF081D"/>
    <w:rsid w:val="00293924"/>
  </w:style>
  <w:style w:type="paragraph" w:customStyle="1" w:styleId="01717350DEB4479DB9CD2E1516F4819B">
    <w:name w:val="01717350DEB4479DB9CD2E1516F4819B"/>
    <w:rsid w:val="00293924"/>
  </w:style>
  <w:style w:type="paragraph" w:customStyle="1" w:styleId="767DE4C46D1444FCA629C8021DAC58BB">
    <w:name w:val="767DE4C46D1444FCA629C8021DAC58BB"/>
    <w:rsid w:val="00293924"/>
  </w:style>
  <w:style w:type="paragraph" w:customStyle="1" w:styleId="3DCE7E49DD99403894CAF8F0ADA4163C">
    <w:name w:val="3DCE7E49DD99403894CAF8F0ADA4163C"/>
    <w:rsid w:val="00293924"/>
  </w:style>
  <w:style w:type="paragraph" w:customStyle="1" w:styleId="4C7A33A1536E4FD494F896AFF7F478C6">
    <w:name w:val="4C7A33A1536E4FD494F896AFF7F478C6"/>
    <w:rsid w:val="00293924"/>
  </w:style>
  <w:style w:type="paragraph" w:customStyle="1" w:styleId="8282A641468F4972BFD551DFA580BC82">
    <w:name w:val="8282A641468F4972BFD551DFA580BC82"/>
    <w:rsid w:val="00293924"/>
  </w:style>
  <w:style w:type="paragraph" w:customStyle="1" w:styleId="A28BABFE230C4AA5AFF84D16B5969F30">
    <w:name w:val="A28BABFE230C4AA5AFF84D16B5969F30"/>
    <w:rsid w:val="00293924"/>
  </w:style>
  <w:style w:type="paragraph" w:customStyle="1" w:styleId="E43664A46D794B18883BFAED227D70EF">
    <w:name w:val="E43664A46D794B18883BFAED227D70EF"/>
    <w:rsid w:val="00293924"/>
  </w:style>
  <w:style w:type="paragraph" w:customStyle="1" w:styleId="E038D0ED2A5141378353A7E23CC1331E">
    <w:name w:val="E038D0ED2A5141378353A7E23CC1331E"/>
    <w:rsid w:val="00293924"/>
  </w:style>
  <w:style w:type="paragraph" w:customStyle="1" w:styleId="6965A6BCCE6F4899BEE36C2A2D14F04E">
    <w:name w:val="6965A6BCCE6F4899BEE36C2A2D14F04E"/>
    <w:rsid w:val="00293924"/>
  </w:style>
  <w:style w:type="paragraph" w:customStyle="1" w:styleId="B4DFE93B9F0C430AAFEAB44633BF9F9B">
    <w:name w:val="B4DFE93B9F0C430AAFEAB44633BF9F9B"/>
    <w:rsid w:val="00293924"/>
  </w:style>
  <w:style w:type="paragraph" w:customStyle="1" w:styleId="FEB4AE5D92474096813991AB754F7B04">
    <w:name w:val="FEB4AE5D92474096813991AB754F7B04"/>
    <w:rsid w:val="00293924"/>
  </w:style>
  <w:style w:type="paragraph" w:customStyle="1" w:styleId="DED52980E88942D0A715CDEFC2ABE731">
    <w:name w:val="DED52980E88942D0A715CDEFC2ABE731"/>
    <w:rsid w:val="00293924"/>
  </w:style>
  <w:style w:type="paragraph" w:customStyle="1" w:styleId="69E5043AA4AB415F99A3189062CED772">
    <w:name w:val="69E5043AA4AB415F99A3189062CED772"/>
    <w:rsid w:val="00293924"/>
  </w:style>
  <w:style w:type="paragraph" w:customStyle="1" w:styleId="4CA59D09327945F595B0F4E1EFACAA04">
    <w:name w:val="4CA59D09327945F595B0F4E1EFACAA04"/>
    <w:rsid w:val="00293924"/>
  </w:style>
  <w:style w:type="paragraph" w:customStyle="1" w:styleId="CBF4AD91504940B3B9C11C7B875BE503">
    <w:name w:val="CBF4AD91504940B3B9C11C7B875BE503"/>
    <w:rsid w:val="00293924"/>
  </w:style>
  <w:style w:type="paragraph" w:customStyle="1" w:styleId="4DE152057BF34F71839D259EDBDB4375">
    <w:name w:val="4DE152057BF34F71839D259EDBDB4375"/>
    <w:rsid w:val="00293924"/>
  </w:style>
  <w:style w:type="paragraph" w:customStyle="1" w:styleId="51D97C42CC7A4085B688978CF86933E6">
    <w:name w:val="51D97C42CC7A4085B688978CF86933E6"/>
    <w:rsid w:val="00293924"/>
  </w:style>
  <w:style w:type="paragraph" w:customStyle="1" w:styleId="3E78FE4200E94A99BE2071956F3687A6">
    <w:name w:val="3E78FE4200E94A99BE2071956F3687A6"/>
    <w:rsid w:val="00293924"/>
  </w:style>
  <w:style w:type="paragraph" w:customStyle="1" w:styleId="8FD152BBF98E404C8913E045C919CF2F">
    <w:name w:val="8FD152BBF98E404C8913E045C919CF2F"/>
    <w:rsid w:val="00293924"/>
  </w:style>
  <w:style w:type="paragraph" w:customStyle="1" w:styleId="2765EDDE3880450C8482A7CAA5FB4042">
    <w:name w:val="2765EDDE3880450C8482A7CAA5FB4042"/>
    <w:rsid w:val="00293924"/>
  </w:style>
  <w:style w:type="paragraph" w:customStyle="1" w:styleId="0C7DAEF881EB403EBB792F13AEC140D9">
    <w:name w:val="0C7DAEF881EB403EBB792F13AEC140D9"/>
    <w:rsid w:val="00293924"/>
  </w:style>
  <w:style w:type="paragraph" w:customStyle="1" w:styleId="BBBBE5AC4C734A749D7E166E8B6D5783">
    <w:name w:val="BBBBE5AC4C734A749D7E166E8B6D5783"/>
    <w:rsid w:val="00293924"/>
  </w:style>
  <w:style w:type="paragraph" w:customStyle="1" w:styleId="93FE84BE356441E2B31FFE685A678151">
    <w:name w:val="93FE84BE356441E2B31FFE685A678151"/>
    <w:rsid w:val="00293924"/>
  </w:style>
  <w:style w:type="paragraph" w:customStyle="1" w:styleId="FCAA3D3C0E294B54B16C67A8DD48A5F3">
    <w:name w:val="FCAA3D3C0E294B54B16C67A8DD48A5F3"/>
    <w:rsid w:val="00293924"/>
  </w:style>
  <w:style w:type="paragraph" w:customStyle="1" w:styleId="C97973B044DF42C2A779868EC07AF76B">
    <w:name w:val="C97973B044DF42C2A779868EC07AF76B"/>
    <w:rsid w:val="00293924"/>
  </w:style>
  <w:style w:type="paragraph" w:customStyle="1" w:styleId="A5DEBCBCAEBE4A139311988664F34BAB">
    <w:name w:val="A5DEBCBCAEBE4A139311988664F34BAB"/>
    <w:rsid w:val="00293924"/>
  </w:style>
  <w:style w:type="paragraph" w:customStyle="1" w:styleId="542C37B263EE43A9AE382EF4073BC356">
    <w:name w:val="542C37B263EE43A9AE382EF4073BC356"/>
    <w:rsid w:val="00293924"/>
  </w:style>
  <w:style w:type="paragraph" w:customStyle="1" w:styleId="4E0CB09F0D3049219F1BD542E846CB5D">
    <w:name w:val="4E0CB09F0D3049219F1BD542E846CB5D"/>
    <w:rsid w:val="00293924"/>
  </w:style>
  <w:style w:type="paragraph" w:customStyle="1" w:styleId="1AD7A70F0BC246579F03226DDBC9AB79">
    <w:name w:val="1AD7A70F0BC246579F03226DDBC9AB79"/>
    <w:rsid w:val="00293924"/>
  </w:style>
  <w:style w:type="paragraph" w:customStyle="1" w:styleId="2F0B349943BB41278408A28576C02EC7">
    <w:name w:val="2F0B349943BB41278408A28576C02EC7"/>
    <w:rsid w:val="00293924"/>
  </w:style>
  <w:style w:type="paragraph" w:customStyle="1" w:styleId="18AB7B103D604BC3ADA7E94276D25C98">
    <w:name w:val="18AB7B103D604BC3ADA7E94276D25C98"/>
    <w:rsid w:val="00293924"/>
  </w:style>
  <w:style w:type="paragraph" w:customStyle="1" w:styleId="D9EAB3C4376548E6ADE1F2E1BFA1855B">
    <w:name w:val="D9EAB3C4376548E6ADE1F2E1BFA1855B"/>
    <w:rsid w:val="00293924"/>
  </w:style>
  <w:style w:type="paragraph" w:customStyle="1" w:styleId="DADAB39EDF3C4807AC0E91FAC9AFE18E">
    <w:name w:val="DADAB39EDF3C4807AC0E91FAC9AFE18E"/>
    <w:rsid w:val="00293924"/>
  </w:style>
  <w:style w:type="paragraph" w:customStyle="1" w:styleId="4354D64487F348E6AD2734FB263574A0">
    <w:name w:val="4354D64487F348E6AD2734FB263574A0"/>
    <w:rsid w:val="00293924"/>
  </w:style>
  <w:style w:type="paragraph" w:customStyle="1" w:styleId="095C707EE7D54B47AA488709F360D293">
    <w:name w:val="095C707EE7D54B47AA488709F360D293"/>
    <w:rsid w:val="00293924"/>
  </w:style>
  <w:style w:type="paragraph" w:customStyle="1" w:styleId="647A7C6F6BC0412C992B141A9C762AB9">
    <w:name w:val="647A7C6F6BC0412C992B141A9C762AB9"/>
    <w:rsid w:val="00293924"/>
  </w:style>
  <w:style w:type="paragraph" w:customStyle="1" w:styleId="A1BF856A9FDB4E22AB10FC232FD18BD9">
    <w:name w:val="A1BF856A9FDB4E22AB10FC232FD18BD9"/>
    <w:rsid w:val="00293924"/>
  </w:style>
  <w:style w:type="paragraph" w:customStyle="1" w:styleId="BE1A52BED26C4BEEADEE39A743C521A2">
    <w:name w:val="BE1A52BED26C4BEEADEE39A743C521A2"/>
    <w:rsid w:val="00293924"/>
  </w:style>
  <w:style w:type="paragraph" w:customStyle="1" w:styleId="6D26E9C8413149DC898EF3B7CC8B74B1">
    <w:name w:val="6D26E9C8413149DC898EF3B7CC8B74B1"/>
    <w:rsid w:val="00293924"/>
  </w:style>
  <w:style w:type="paragraph" w:customStyle="1" w:styleId="C405137DC4F04AEBBF19B5CDE8CABF40">
    <w:name w:val="C405137DC4F04AEBBF19B5CDE8CABF40"/>
    <w:rsid w:val="00293924"/>
  </w:style>
  <w:style w:type="paragraph" w:customStyle="1" w:styleId="452DB27CD0374AB19DFA9CAD86F9C843">
    <w:name w:val="452DB27CD0374AB19DFA9CAD86F9C843"/>
    <w:rsid w:val="00293924"/>
  </w:style>
  <w:style w:type="paragraph" w:customStyle="1" w:styleId="FD09A5E8B5894940B01559920AC57BCD">
    <w:name w:val="FD09A5E8B5894940B01559920AC57BCD"/>
    <w:rsid w:val="00293924"/>
  </w:style>
  <w:style w:type="paragraph" w:customStyle="1" w:styleId="5DB749C0A2244E799009534C3459AC7E">
    <w:name w:val="5DB749C0A2244E799009534C3459AC7E"/>
    <w:rsid w:val="00293924"/>
  </w:style>
  <w:style w:type="paragraph" w:customStyle="1" w:styleId="2E373BCB46B04BD1BD45159AC1DA85B0">
    <w:name w:val="2E373BCB46B04BD1BD45159AC1DA85B0"/>
    <w:rsid w:val="00293924"/>
  </w:style>
  <w:style w:type="paragraph" w:customStyle="1" w:styleId="8A3057DE3FB940ED93DA7786BF270980">
    <w:name w:val="8A3057DE3FB940ED93DA7786BF270980"/>
    <w:rsid w:val="00293924"/>
  </w:style>
  <w:style w:type="paragraph" w:customStyle="1" w:styleId="0C280BB7E1B64811941AE8E0F6559FF7">
    <w:name w:val="0C280BB7E1B64811941AE8E0F6559FF7"/>
    <w:rsid w:val="00293924"/>
  </w:style>
  <w:style w:type="paragraph" w:customStyle="1" w:styleId="E0C1C07E1371493CA2B052ECC9E5BC61">
    <w:name w:val="E0C1C07E1371493CA2B052ECC9E5BC61"/>
    <w:rsid w:val="00293924"/>
  </w:style>
  <w:style w:type="paragraph" w:customStyle="1" w:styleId="E50B79744FE34E6994C3775BBD63E12C">
    <w:name w:val="E50B79744FE34E6994C3775BBD63E12C"/>
    <w:rsid w:val="00293924"/>
  </w:style>
  <w:style w:type="paragraph" w:customStyle="1" w:styleId="C60FFB2CED344BB589C04C91DE64CC66">
    <w:name w:val="C60FFB2CED344BB589C04C91DE64CC66"/>
    <w:rsid w:val="00293924"/>
  </w:style>
  <w:style w:type="paragraph" w:customStyle="1" w:styleId="E0D3301E69FE485D9D8829A5D88D3ADB">
    <w:name w:val="E0D3301E69FE485D9D8829A5D88D3ADB"/>
    <w:rsid w:val="00293924"/>
  </w:style>
  <w:style w:type="paragraph" w:customStyle="1" w:styleId="1CBF7B04D8734B3A98728415B08AB469">
    <w:name w:val="1CBF7B04D8734B3A98728415B08AB469"/>
    <w:rsid w:val="00293924"/>
  </w:style>
  <w:style w:type="paragraph" w:customStyle="1" w:styleId="0388007E32D148FF8AA367EDE99A6C4E">
    <w:name w:val="0388007E32D148FF8AA367EDE99A6C4E"/>
    <w:rsid w:val="00293924"/>
  </w:style>
  <w:style w:type="paragraph" w:customStyle="1" w:styleId="78691AFA953646BF8B46F1270B23B95C">
    <w:name w:val="78691AFA953646BF8B46F1270B23B95C"/>
    <w:rsid w:val="00293924"/>
  </w:style>
  <w:style w:type="paragraph" w:customStyle="1" w:styleId="0B8525081C3A4E568D33212221F6D5AC">
    <w:name w:val="0B8525081C3A4E568D33212221F6D5AC"/>
    <w:rsid w:val="00293924"/>
  </w:style>
  <w:style w:type="paragraph" w:customStyle="1" w:styleId="A0BFAFD67EA345C0B5D0BED3492902F6">
    <w:name w:val="A0BFAFD67EA345C0B5D0BED3492902F6"/>
    <w:rsid w:val="00293924"/>
  </w:style>
  <w:style w:type="paragraph" w:customStyle="1" w:styleId="1EF04076C7EC47F4B40510D4B3BF3C84">
    <w:name w:val="1EF04076C7EC47F4B40510D4B3BF3C84"/>
    <w:rsid w:val="00293924"/>
  </w:style>
  <w:style w:type="paragraph" w:customStyle="1" w:styleId="A567C21C26444175B4AD43ADC571EC75">
    <w:name w:val="A567C21C26444175B4AD43ADC571EC75"/>
    <w:rsid w:val="00293924"/>
  </w:style>
  <w:style w:type="paragraph" w:customStyle="1" w:styleId="FB5774481CC04B6EB7A59A2DBAEEADC9">
    <w:name w:val="FB5774481CC04B6EB7A59A2DBAEEADC9"/>
    <w:rsid w:val="00293924"/>
  </w:style>
  <w:style w:type="paragraph" w:customStyle="1" w:styleId="BC44904673CF4FF6AFB253058A8ADE48">
    <w:name w:val="BC44904673CF4FF6AFB253058A8ADE48"/>
    <w:rsid w:val="00293924"/>
  </w:style>
  <w:style w:type="paragraph" w:customStyle="1" w:styleId="7DA3D13D9FDD48F9819AF110AB3DE55D">
    <w:name w:val="7DA3D13D9FDD48F9819AF110AB3DE55D"/>
    <w:rsid w:val="00293924"/>
  </w:style>
  <w:style w:type="paragraph" w:customStyle="1" w:styleId="B572A82315F648B3A0BB65A2A8066BE5">
    <w:name w:val="B572A82315F648B3A0BB65A2A8066BE5"/>
    <w:rsid w:val="00293924"/>
  </w:style>
  <w:style w:type="paragraph" w:customStyle="1" w:styleId="2BDC48AED35A46D486B64E8DE572ADB1">
    <w:name w:val="2BDC48AED35A46D486B64E8DE572ADB1"/>
    <w:rsid w:val="00293924"/>
  </w:style>
  <w:style w:type="paragraph" w:customStyle="1" w:styleId="F541D2B2AFBA4F57947C9FF7468F617A">
    <w:name w:val="F541D2B2AFBA4F57947C9FF7468F617A"/>
    <w:rsid w:val="00293924"/>
  </w:style>
  <w:style w:type="paragraph" w:customStyle="1" w:styleId="D70278DB4FE249B68FC756612672B0D3">
    <w:name w:val="D70278DB4FE249B68FC756612672B0D3"/>
    <w:rsid w:val="00293924"/>
  </w:style>
  <w:style w:type="paragraph" w:customStyle="1" w:styleId="E4B54ACF74584C83B93A1C17E294BFB9">
    <w:name w:val="E4B54ACF74584C83B93A1C17E294BFB9"/>
    <w:rsid w:val="00293924"/>
  </w:style>
  <w:style w:type="paragraph" w:customStyle="1" w:styleId="45926435A12648CF9FB33460C3FD2396">
    <w:name w:val="45926435A12648CF9FB33460C3FD2396"/>
    <w:rsid w:val="00293924"/>
  </w:style>
  <w:style w:type="paragraph" w:customStyle="1" w:styleId="F84BD3C03DCA491498029F371CD57EDB">
    <w:name w:val="F84BD3C03DCA491498029F371CD57EDB"/>
    <w:rsid w:val="00293924"/>
  </w:style>
  <w:style w:type="paragraph" w:customStyle="1" w:styleId="8122E8DF677D4D84BB7271D8383F4C99">
    <w:name w:val="8122E8DF677D4D84BB7271D8383F4C99"/>
    <w:rsid w:val="00293924"/>
  </w:style>
  <w:style w:type="paragraph" w:customStyle="1" w:styleId="334F8FE5303C490A8F582BBA093099E9">
    <w:name w:val="334F8FE5303C490A8F582BBA093099E9"/>
    <w:rsid w:val="00293924"/>
  </w:style>
  <w:style w:type="paragraph" w:customStyle="1" w:styleId="53052E355E514D1C843471EFAF86781E">
    <w:name w:val="53052E355E514D1C843471EFAF86781E"/>
    <w:rsid w:val="00293924"/>
  </w:style>
  <w:style w:type="paragraph" w:customStyle="1" w:styleId="2E25184E9F8C4609BD261DECB3B5512A">
    <w:name w:val="2E25184E9F8C4609BD261DECB3B5512A"/>
    <w:rsid w:val="00293924"/>
  </w:style>
  <w:style w:type="paragraph" w:customStyle="1" w:styleId="F64CC2FEB25546E7AC424CF818DBF348">
    <w:name w:val="F64CC2FEB25546E7AC424CF818DBF348"/>
    <w:rsid w:val="00293924"/>
  </w:style>
  <w:style w:type="paragraph" w:customStyle="1" w:styleId="E55A67C850AC44E99061D215A2F1A680">
    <w:name w:val="E55A67C850AC44E99061D215A2F1A680"/>
    <w:rsid w:val="00293924"/>
  </w:style>
  <w:style w:type="paragraph" w:customStyle="1" w:styleId="14FBD2CCEB444CD8A6DD65B3DA2E5D40">
    <w:name w:val="14FBD2CCEB444CD8A6DD65B3DA2E5D40"/>
    <w:rsid w:val="00293924"/>
  </w:style>
  <w:style w:type="paragraph" w:customStyle="1" w:styleId="D13F319A6E8E4E3AA3AB3E864678A8DD">
    <w:name w:val="D13F319A6E8E4E3AA3AB3E864678A8DD"/>
    <w:rsid w:val="00293924"/>
  </w:style>
  <w:style w:type="paragraph" w:customStyle="1" w:styleId="F91DD176EEAD4C00B2035279C3A375D6">
    <w:name w:val="F91DD176EEAD4C00B2035279C3A375D6"/>
    <w:rsid w:val="00293924"/>
  </w:style>
  <w:style w:type="paragraph" w:customStyle="1" w:styleId="313519AE9AC24C479662146A0D3A3AF5">
    <w:name w:val="313519AE9AC24C479662146A0D3A3AF5"/>
    <w:rsid w:val="00293924"/>
  </w:style>
  <w:style w:type="paragraph" w:customStyle="1" w:styleId="3621B9FAB02E422BB1F067B9360293DA">
    <w:name w:val="3621B9FAB02E422BB1F067B9360293DA"/>
    <w:rsid w:val="00293924"/>
  </w:style>
  <w:style w:type="paragraph" w:customStyle="1" w:styleId="653F7F1BC31141059ED00C24D2F27B1F">
    <w:name w:val="653F7F1BC31141059ED00C24D2F27B1F"/>
    <w:rsid w:val="00293924"/>
  </w:style>
  <w:style w:type="paragraph" w:customStyle="1" w:styleId="ACE8D0BD8DE9406997DFB0FD28C0EE0B">
    <w:name w:val="ACE8D0BD8DE9406997DFB0FD28C0EE0B"/>
    <w:rsid w:val="00293924"/>
  </w:style>
  <w:style w:type="paragraph" w:customStyle="1" w:styleId="771F511F859C475FB4351D67470DBE43">
    <w:name w:val="771F511F859C475FB4351D67470DBE43"/>
    <w:rsid w:val="00293924"/>
  </w:style>
  <w:style w:type="paragraph" w:customStyle="1" w:styleId="D8B954E43FC0409CAF32C57C11DE3787">
    <w:name w:val="D8B954E43FC0409CAF32C57C11DE3787"/>
    <w:rsid w:val="00293924"/>
  </w:style>
  <w:style w:type="paragraph" w:customStyle="1" w:styleId="92F73012815645B7945714B089149D9D">
    <w:name w:val="92F73012815645B7945714B089149D9D"/>
    <w:rsid w:val="00293924"/>
  </w:style>
  <w:style w:type="paragraph" w:customStyle="1" w:styleId="EDBABFFCC6AF4FC3849A4A84ECF1626E">
    <w:name w:val="EDBABFFCC6AF4FC3849A4A84ECF1626E"/>
    <w:rsid w:val="00293924"/>
  </w:style>
  <w:style w:type="paragraph" w:customStyle="1" w:styleId="47E824682BF74D78BBC23EE66E5A5D26">
    <w:name w:val="47E824682BF74D78BBC23EE66E5A5D26"/>
    <w:rsid w:val="00293924"/>
  </w:style>
  <w:style w:type="paragraph" w:customStyle="1" w:styleId="ABECFE3DA8434AA491AE2B9EFEEC8DC7">
    <w:name w:val="ABECFE3DA8434AA491AE2B9EFEEC8DC7"/>
    <w:rsid w:val="00293924"/>
  </w:style>
  <w:style w:type="paragraph" w:customStyle="1" w:styleId="F00E566392224B89AE6C7C8E7143ADBE">
    <w:name w:val="F00E566392224B89AE6C7C8E7143ADBE"/>
    <w:rsid w:val="00293924"/>
  </w:style>
  <w:style w:type="paragraph" w:customStyle="1" w:styleId="BB39A7FABA4B435AA06FB1B6289A1AD4">
    <w:name w:val="BB39A7FABA4B435AA06FB1B6289A1AD4"/>
    <w:rsid w:val="00293924"/>
  </w:style>
  <w:style w:type="paragraph" w:customStyle="1" w:styleId="D4E1F9E978C54D889E5FD28D3F01D68C">
    <w:name w:val="D4E1F9E978C54D889E5FD28D3F01D68C"/>
    <w:rsid w:val="00293924"/>
  </w:style>
  <w:style w:type="paragraph" w:customStyle="1" w:styleId="549106A419D34384BEACC183C71C04D6">
    <w:name w:val="549106A419D34384BEACC183C71C04D6"/>
    <w:rsid w:val="00293924"/>
  </w:style>
  <w:style w:type="paragraph" w:customStyle="1" w:styleId="5160030BE35342C9B7679A58EDD8F9A7">
    <w:name w:val="5160030BE35342C9B7679A58EDD8F9A7"/>
    <w:rsid w:val="00293924"/>
  </w:style>
  <w:style w:type="paragraph" w:customStyle="1" w:styleId="95E61612166547F2BDC1CA81081FC0A0">
    <w:name w:val="95E61612166547F2BDC1CA81081FC0A0"/>
    <w:rsid w:val="00293924"/>
  </w:style>
  <w:style w:type="paragraph" w:customStyle="1" w:styleId="3885BB84C1D84D8C868C01EBF42E774B">
    <w:name w:val="3885BB84C1D84D8C868C01EBF42E774B"/>
    <w:rsid w:val="00293924"/>
  </w:style>
  <w:style w:type="paragraph" w:customStyle="1" w:styleId="9632E7999DAE4241A7786A3F7AC266A2">
    <w:name w:val="9632E7999DAE4241A7786A3F7AC266A2"/>
    <w:rsid w:val="00293924"/>
  </w:style>
  <w:style w:type="paragraph" w:customStyle="1" w:styleId="7B063A0AF6714E3084516DE1E158F366">
    <w:name w:val="7B063A0AF6714E3084516DE1E158F366"/>
    <w:rsid w:val="00293924"/>
  </w:style>
  <w:style w:type="paragraph" w:customStyle="1" w:styleId="2C3D58E233164F28AD9CB25625626BAA">
    <w:name w:val="2C3D58E233164F28AD9CB25625626BAA"/>
    <w:rsid w:val="00293924"/>
  </w:style>
  <w:style w:type="paragraph" w:customStyle="1" w:styleId="4E947A38648D4687B940099AB63F057A">
    <w:name w:val="4E947A38648D4687B940099AB63F057A"/>
    <w:rsid w:val="00293924"/>
  </w:style>
  <w:style w:type="paragraph" w:customStyle="1" w:styleId="8DA61C53DA0F421D97A5DDED48D84E44">
    <w:name w:val="8DA61C53DA0F421D97A5DDED48D84E44"/>
    <w:rsid w:val="00293924"/>
  </w:style>
  <w:style w:type="paragraph" w:customStyle="1" w:styleId="4B252DE06EC04E038F934B56854D2C85">
    <w:name w:val="4B252DE06EC04E038F934B56854D2C85"/>
    <w:rsid w:val="00293924"/>
  </w:style>
  <w:style w:type="paragraph" w:customStyle="1" w:styleId="E9EAD7E23E634937AE0366B53A1B74EA">
    <w:name w:val="E9EAD7E23E634937AE0366B53A1B74EA"/>
    <w:rsid w:val="00293924"/>
  </w:style>
  <w:style w:type="paragraph" w:customStyle="1" w:styleId="FF2D3377BADC4FE3833C3CFAA0B8BC2E">
    <w:name w:val="FF2D3377BADC4FE3833C3CFAA0B8BC2E"/>
    <w:rsid w:val="00293924"/>
  </w:style>
  <w:style w:type="paragraph" w:customStyle="1" w:styleId="ABA844687B6847429A988E2AD1211BE0">
    <w:name w:val="ABA844687B6847429A988E2AD1211BE0"/>
    <w:rsid w:val="00293924"/>
  </w:style>
  <w:style w:type="paragraph" w:customStyle="1" w:styleId="F3DAEE53B463417183349346B7C385E2">
    <w:name w:val="F3DAEE53B463417183349346B7C385E2"/>
    <w:rsid w:val="00293924"/>
  </w:style>
  <w:style w:type="paragraph" w:customStyle="1" w:styleId="D20B2F2168164DE1B2362CD41548B1D3">
    <w:name w:val="D20B2F2168164DE1B2362CD41548B1D3"/>
    <w:rsid w:val="00293924"/>
  </w:style>
  <w:style w:type="paragraph" w:customStyle="1" w:styleId="ED96015DA6F94C8A8FD829B0D8A82D40">
    <w:name w:val="ED96015DA6F94C8A8FD829B0D8A82D40"/>
    <w:rsid w:val="00293924"/>
  </w:style>
  <w:style w:type="paragraph" w:customStyle="1" w:styleId="5E0A9208D1B44F0DAE8D8CAE8A9B14A6">
    <w:name w:val="5E0A9208D1B44F0DAE8D8CAE8A9B14A6"/>
    <w:rsid w:val="00293924"/>
  </w:style>
  <w:style w:type="paragraph" w:customStyle="1" w:styleId="1A5D26A11127434FAF036F6CFA3C913F">
    <w:name w:val="1A5D26A11127434FAF036F6CFA3C913F"/>
    <w:rsid w:val="00293924"/>
  </w:style>
  <w:style w:type="paragraph" w:customStyle="1" w:styleId="16459745D2F34475952619A524AE0119">
    <w:name w:val="16459745D2F34475952619A524AE0119"/>
    <w:rsid w:val="00293924"/>
  </w:style>
  <w:style w:type="paragraph" w:customStyle="1" w:styleId="E3650C180BE74B6881E0555BDE8584A8">
    <w:name w:val="E3650C180BE74B6881E0555BDE8584A8"/>
    <w:rsid w:val="00293924"/>
  </w:style>
  <w:style w:type="paragraph" w:customStyle="1" w:styleId="9F6472EBC5B847FA930D312CA7ECC912">
    <w:name w:val="9F6472EBC5B847FA930D312CA7ECC912"/>
    <w:rsid w:val="00293924"/>
  </w:style>
  <w:style w:type="paragraph" w:customStyle="1" w:styleId="07C4AB3FA9C4418B9B7A5590DCC9F4D1">
    <w:name w:val="07C4AB3FA9C4418B9B7A5590DCC9F4D1"/>
    <w:rsid w:val="00293924"/>
  </w:style>
  <w:style w:type="paragraph" w:customStyle="1" w:styleId="C788EAB7D83048ECA3F1E3E43854D0D5">
    <w:name w:val="C788EAB7D83048ECA3F1E3E43854D0D5"/>
    <w:rsid w:val="00293924"/>
  </w:style>
  <w:style w:type="paragraph" w:customStyle="1" w:styleId="4F5F446D495D4D0FB2CF406088C0127A">
    <w:name w:val="4F5F446D495D4D0FB2CF406088C0127A"/>
    <w:rsid w:val="00293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</Template>
  <TotalTime>130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Zach Bellew</dc:creator>
  <cp:keywords/>
  <cp:lastModifiedBy>Bellew, Zachary L</cp:lastModifiedBy>
  <cp:revision>1</cp:revision>
  <dcterms:created xsi:type="dcterms:W3CDTF">2016-03-26T01:17:00Z</dcterms:created>
  <dcterms:modified xsi:type="dcterms:W3CDTF">2016-03-26T03:27:00Z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