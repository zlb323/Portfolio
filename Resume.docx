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5F656D" w:rsidP="00E5521B">
            <w:pPr>
              <w:pStyle w:val="Title"/>
            </w:pPr>
            <w:r>
              <w:t>Za</w:t>
            </w:r>
            <w:bookmarkStart w:id="0" w:name="_GoBack"/>
            <w:bookmarkEnd w:id="0"/>
            <w:r w:rsidR="00486EE2">
              <w:t>chary</w:t>
            </w:r>
          </w:p>
          <w:p w:rsidR="00FE18B2" w:rsidRPr="00565B06" w:rsidRDefault="00486EE2" w:rsidP="00E5521B">
            <w:pPr>
              <w:pStyle w:val="Subtitle"/>
            </w:pPr>
            <w:r>
              <w:t>Bellew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552B6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8C4C663C6984B748DB969459A62D96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486EE2">
                        <w:t>515 28 ½ road, Grand Junction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49519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48EB188745DC466D9245BD25806843D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486EE2" w:rsidP="00323C3F">
                      <w:pPr>
                        <w:pStyle w:val="ContactInfo"/>
                      </w:pPr>
                      <w:r>
                        <w:t>(970)-589-7895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413F6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4F25F1438CD2486A9C03F41D1EACDBE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486EE2" w:rsidP="00323C3F">
                      <w:pPr>
                        <w:pStyle w:val="ContactInfo"/>
                      </w:pPr>
                      <w:r>
                        <w:t>Zach1bellew@gmail.com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2554B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FE744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C90FCB7435024DB199992311D014AC2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486EE2" w:rsidP="00323C3F">
                      <w:pPr>
                        <w:pStyle w:val="ContactInfo"/>
                      </w:pPr>
                      <w:r>
                        <w:t>Github.com/zlb323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552B6" w:rsidP="00323C3F">
                  <w:pPr>
                    <w:pStyle w:val="ContactInfo"/>
                  </w:pPr>
                  <w:sdt>
                    <w:sdtPr>
                      <w:alias w:val="Enter Twitter/blog/portfolio:"/>
                      <w:tag w:val="Enter Twitter/blog/portfolio:"/>
                      <w:id w:val="182791170"/>
                      <w:placeholder>
                        <w:docPart w:val="D6644AB9D2224676A497D8AE42BC2DD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F656D" w:rsidRPr="009D0878">
                        <w:t>Twitter/Blog/Portfolio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8C20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5552B6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E217781DBD467CAA8DFACD47C34CDB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77B4D" w:rsidRPr="00565B06" w:rsidRDefault="00071218" w:rsidP="007850D1">
      <w:r>
        <w:t>To gain experience in field as well as being able to contribute to a team and company as much as possible. I strive to solve problems and puzzles, work hard, and get my work done well.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C3D2D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5552B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7073DC39AEB448799444AAB0708B57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486EE2" w:rsidP="00B47E1E">
      <w:pPr>
        <w:pStyle w:val="Heading2"/>
      </w:pPr>
      <w:r>
        <w:t>B.S. in Computer Science</w:t>
      </w:r>
      <w:r w:rsidR="007C0E0E" w:rsidRPr="00565B06">
        <w:t xml:space="preserve"> | </w:t>
      </w:r>
      <w:r>
        <w:rPr>
          <w:rStyle w:val="Emphasis"/>
        </w:rPr>
        <w:t>Colorado Mesa University</w:t>
      </w:r>
    </w:p>
    <w:p w:rsidR="007C0E0E" w:rsidRPr="00565B06" w:rsidRDefault="00486EE2" w:rsidP="004F199F">
      <w:pPr>
        <w:pStyle w:val="Heading3"/>
      </w:pPr>
      <w:r>
        <w:t>AUG 2014</w:t>
      </w:r>
      <w:r w:rsidR="007C0E0E" w:rsidRPr="00565B06">
        <w:t xml:space="preserve"> – </w:t>
      </w:r>
      <w:r w:rsidR="005F656D">
        <w:t>Dec</w:t>
      </w:r>
      <w:r>
        <w:t xml:space="preserve"> 2017</w:t>
      </w:r>
    </w:p>
    <w:p w:rsidR="000E24AC" w:rsidRDefault="00486EE2" w:rsidP="007850D1">
      <w:r>
        <w:t>3.42 GPA</w:t>
      </w:r>
    </w:p>
    <w:p w:rsidR="007C0E0E" w:rsidRPr="00565B06" w:rsidRDefault="00486EE2" w:rsidP="007C0E0E">
      <w:r>
        <w:t>Distinguished Scholars Scholarship recipient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9ACA0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486EE2" w:rsidP="0004158B">
            <w:pPr>
              <w:pStyle w:val="Heading1"/>
              <w:outlineLvl w:val="0"/>
            </w:pPr>
            <w:r>
              <w:t>Projects</w:t>
            </w:r>
          </w:p>
        </w:tc>
      </w:tr>
    </w:tbl>
    <w:p w:rsidR="005E088C" w:rsidRPr="00565B06" w:rsidRDefault="00486EE2" w:rsidP="00486EE2">
      <w:pPr>
        <w:pStyle w:val="Heading2"/>
      </w:pPr>
      <w:r>
        <w:t>Timely</w:t>
      </w:r>
      <w:r w:rsidR="005E088C" w:rsidRPr="00565B06">
        <w:t xml:space="preserve">  </w:t>
      </w:r>
    </w:p>
    <w:p w:rsidR="005E088C" w:rsidRPr="00565B06" w:rsidRDefault="00486EE2" w:rsidP="005E088C">
      <w:r>
        <w:t>Wrote a scheduling application for small business that was able to automatically schedule employees based on availability. Was written in Visual Basic using Microsoft Visual Studio.</w:t>
      </w:r>
    </w:p>
    <w:p w:rsidR="005E088C" w:rsidRPr="00565B06" w:rsidRDefault="00486EE2" w:rsidP="00B47E1E">
      <w:pPr>
        <w:pStyle w:val="Heading2"/>
      </w:pPr>
      <w:r>
        <w:t>2d Game engine</w:t>
      </w:r>
    </w:p>
    <w:p w:rsidR="005E088C" w:rsidRDefault="00490180" w:rsidP="005E088C">
      <w:r>
        <w:t xml:space="preserve">Wrote a top down 2-dimensional game engine. Was written in C++ using SDL2 in </w:t>
      </w:r>
      <w:proofErr w:type="spellStart"/>
      <w:r>
        <w:t>Geany</w:t>
      </w:r>
      <w:proofErr w:type="spellEnd"/>
      <w:r>
        <w:t>.</w:t>
      </w:r>
    </w:p>
    <w:p w:rsidR="00490180" w:rsidRPr="00565B06" w:rsidRDefault="00490180" w:rsidP="00490180">
      <w:pPr>
        <w:pStyle w:val="Heading2"/>
      </w:pPr>
      <w:r>
        <w:t>Novel Idea</w:t>
      </w:r>
    </w:p>
    <w:p w:rsidR="00490180" w:rsidRPr="00565B06" w:rsidRDefault="00490180" w:rsidP="00490180">
      <w:r>
        <w:t>Currently writing an app that is used to help writers keep track of characters, events and storylines in a story being written. Made to help give structure to all of the ideas. Written in Android Studio.</w:t>
      </w:r>
    </w:p>
    <w:p w:rsidR="00490180" w:rsidRPr="00565B06" w:rsidRDefault="00490180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9EF07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552B6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4EF515F994543298B554C10B9BBC3F5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Default="00490180" w:rsidP="00565B06">
            <w:pPr>
              <w:pStyle w:val="ListBullet"/>
              <w:spacing w:after="80"/>
            </w:pPr>
            <w:r>
              <w:t>C++</w:t>
            </w:r>
          </w:p>
          <w:p w:rsidR="00490180" w:rsidRPr="00565B06" w:rsidRDefault="00490180" w:rsidP="00565B06">
            <w:pPr>
              <w:pStyle w:val="ListBullet"/>
              <w:spacing w:after="80"/>
            </w:pPr>
            <w:r>
              <w:t>Java</w:t>
            </w:r>
          </w:p>
          <w:p w:rsidR="00316CE4" w:rsidRPr="00565B06" w:rsidRDefault="00490180" w:rsidP="00316CE4">
            <w:pPr>
              <w:pStyle w:val="ListBullet"/>
              <w:spacing w:after="80"/>
            </w:pPr>
            <w:r>
              <w:t>Visual Studio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490180" w:rsidP="00565B06">
            <w:pPr>
              <w:pStyle w:val="ListBullet"/>
              <w:spacing w:after="80"/>
            </w:pPr>
            <w:r>
              <w:t>Object Oriented Programming</w:t>
            </w:r>
          </w:p>
          <w:p w:rsidR="00F904FC" w:rsidRPr="00565B06" w:rsidRDefault="00490180" w:rsidP="00565B06">
            <w:pPr>
              <w:pStyle w:val="ListBullet"/>
              <w:spacing w:after="80"/>
            </w:pPr>
            <w:r>
              <w:t>C#</w:t>
            </w:r>
          </w:p>
          <w:p w:rsidR="00F904FC" w:rsidRPr="00565B06" w:rsidRDefault="00490180" w:rsidP="00565B06">
            <w:pPr>
              <w:pStyle w:val="ListBullet"/>
              <w:spacing w:after="80"/>
            </w:pPr>
            <w:r>
              <w:t>Very fast Learner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3C804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071218" w:rsidP="00AD6216">
            <w:pPr>
              <w:pStyle w:val="Heading1"/>
              <w:outlineLvl w:val="0"/>
            </w:pPr>
            <w:r>
              <w:t>References</w:t>
            </w:r>
          </w:p>
        </w:tc>
      </w:tr>
    </w:tbl>
    <w:p w:rsidR="00071218" w:rsidRDefault="00071218" w:rsidP="00316CE4">
      <w:r>
        <w:t>West Castro</w:t>
      </w:r>
      <w:r w:rsidR="009C5A77">
        <w:t xml:space="preserve"> -- </w:t>
      </w:r>
      <w:r>
        <w:t>Teammate on many projects</w:t>
      </w:r>
    </w:p>
    <w:p w:rsidR="00071218" w:rsidRDefault="00071218" w:rsidP="00316CE4">
      <w:r>
        <w:t>(970)-216-3327</w:t>
      </w:r>
    </w:p>
    <w:p w:rsidR="009C5A77" w:rsidRDefault="009C5A77" w:rsidP="00316CE4"/>
    <w:p w:rsidR="009C5A77" w:rsidRDefault="009C5A77" w:rsidP="00316CE4">
      <w:r>
        <w:t>DJ Jacob – Personal Reference</w:t>
      </w:r>
    </w:p>
    <w:p w:rsidR="00071218" w:rsidRPr="00565B06" w:rsidRDefault="009C5A77" w:rsidP="00316CE4">
      <w:r>
        <w:t>(970)-985-9846</w:t>
      </w:r>
    </w:p>
    <w:sectPr w:rsidR="00071218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2B6" w:rsidRDefault="005552B6" w:rsidP="00F534FB">
      <w:pPr>
        <w:spacing w:after="0"/>
      </w:pPr>
      <w:r>
        <w:separator/>
      </w:r>
    </w:p>
  </w:endnote>
  <w:endnote w:type="continuationSeparator" w:id="0">
    <w:p w:rsidR="005552B6" w:rsidRDefault="005552B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A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2B6" w:rsidRDefault="005552B6" w:rsidP="00F534FB">
      <w:pPr>
        <w:spacing w:after="0"/>
      </w:pPr>
      <w:r>
        <w:separator/>
      </w:r>
    </w:p>
  </w:footnote>
  <w:footnote w:type="continuationSeparator" w:id="0">
    <w:p w:rsidR="005552B6" w:rsidRDefault="005552B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431158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E2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1218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6EE2"/>
    <w:rsid w:val="00490180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52B6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5F656D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1D02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5A77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753C7"/>
  <w15:chartTrackingRefBased/>
  <w15:docId w15:val="{ABAE681D-0024-403B-B409-BFAE8687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1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C4C663C6984B748DB969459A62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3F64-7B7B-407A-9C28-2608A51329C0}"/>
      </w:docPartPr>
      <w:docPartBody>
        <w:p w:rsidR="00151429" w:rsidRDefault="00A948EA">
          <w:pPr>
            <w:pStyle w:val="38C4C663C6984B748DB969459A62D963"/>
          </w:pPr>
          <w:r w:rsidRPr="009D0878">
            <w:t>Address</w:t>
          </w:r>
        </w:p>
      </w:docPartBody>
    </w:docPart>
    <w:docPart>
      <w:docPartPr>
        <w:name w:val="48EB188745DC466D9245BD258068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C5AD2-69AB-4062-9052-CE24C0A48D97}"/>
      </w:docPartPr>
      <w:docPartBody>
        <w:p w:rsidR="00151429" w:rsidRDefault="00A948EA">
          <w:pPr>
            <w:pStyle w:val="48EB188745DC466D9245BD25806843D5"/>
          </w:pPr>
          <w:r w:rsidRPr="009D0878">
            <w:t>Phone</w:t>
          </w:r>
        </w:p>
      </w:docPartBody>
    </w:docPart>
    <w:docPart>
      <w:docPartPr>
        <w:name w:val="4F25F1438CD2486A9C03F41D1EAC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729E1-CFED-4C15-B5EE-81249F7F7B46}"/>
      </w:docPartPr>
      <w:docPartBody>
        <w:p w:rsidR="00151429" w:rsidRDefault="00A948EA">
          <w:pPr>
            <w:pStyle w:val="4F25F1438CD2486A9C03F41D1EACDBE2"/>
          </w:pPr>
          <w:r w:rsidRPr="009D0878">
            <w:t>Email</w:t>
          </w:r>
        </w:p>
      </w:docPartBody>
    </w:docPart>
    <w:docPart>
      <w:docPartPr>
        <w:name w:val="C90FCB7435024DB199992311D014A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49C0D-612D-470C-8A8A-3CE29C427247}"/>
      </w:docPartPr>
      <w:docPartBody>
        <w:p w:rsidR="00151429" w:rsidRDefault="00A948EA">
          <w:pPr>
            <w:pStyle w:val="C90FCB7435024DB199992311D014AC23"/>
          </w:pPr>
          <w:r w:rsidRPr="009D0878">
            <w:t>LinkedIn Profile</w:t>
          </w:r>
        </w:p>
      </w:docPartBody>
    </w:docPart>
    <w:docPart>
      <w:docPartPr>
        <w:name w:val="D6644AB9D2224676A497D8AE42BC2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2F853-79A0-482A-93BF-928965DB0F81}"/>
      </w:docPartPr>
      <w:docPartBody>
        <w:p w:rsidR="00151429" w:rsidRDefault="00A948EA">
          <w:pPr>
            <w:pStyle w:val="D6644AB9D2224676A497D8AE42BC2DDC"/>
          </w:pPr>
          <w:r w:rsidRPr="009D0878">
            <w:t>Twitter/Blog/Portfolio</w:t>
          </w:r>
        </w:p>
      </w:docPartBody>
    </w:docPart>
    <w:docPart>
      <w:docPartPr>
        <w:name w:val="B8E217781DBD467CAA8DFACD47C34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4F98-596F-4BE4-A89B-DFD3F023B0CD}"/>
      </w:docPartPr>
      <w:docPartBody>
        <w:p w:rsidR="00151429" w:rsidRDefault="00A948EA">
          <w:pPr>
            <w:pStyle w:val="B8E217781DBD467CAA8DFACD47C34CDB"/>
          </w:pPr>
          <w:r w:rsidRPr="00565B06">
            <w:t>Objective</w:t>
          </w:r>
        </w:p>
      </w:docPartBody>
    </w:docPart>
    <w:docPart>
      <w:docPartPr>
        <w:name w:val="D7073DC39AEB448799444AAB0708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2B014-BFDB-499F-8301-24C203B783BD}"/>
      </w:docPartPr>
      <w:docPartBody>
        <w:p w:rsidR="00151429" w:rsidRDefault="00A948EA">
          <w:pPr>
            <w:pStyle w:val="D7073DC39AEB448799444AAB0708B575"/>
          </w:pPr>
          <w:r w:rsidRPr="00565B06">
            <w:t>Education</w:t>
          </w:r>
        </w:p>
      </w:docPartBody>
    </w:docPart>
    <w:docPart>
      <w:docPartPr>
        <w:name w:val="64EF515F994543298B554C10B9BBC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35DD1-5F05-416F-A972-059A37B0C03B}"/>
      </w:docPartPr>
      <w:docPartBody>
        <w:p w:rsidR="00151429" w:rsidRDefault="00A948EA">
          <w:pPr>
            <w:pStyle w:val="64EF515F994543298B554C10B9BBC3F5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EA"/>
    <w:rsid w:val="001266A2"/>
    <w:rsid w:val="00151429"/>
    <w:rsid w:val="00A9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423BF7FCD4118A1E36FF17E203330">
    <w:name w:val="1A2423BF7FCD4118A1E36FF17E203330"/>
  </w:style>
  <w:style w:type="paragraph" w:customStyle="1" w:styleId="577F0540A3574B9689F265652D5FFCB9">
    <w:name w:val="577F0540A3574B9689F265652D5FFCB9"/>
  </w:style>
  <w:style w:type="paragraph" w:customStyle="1" w:styleId="38C4C663C6984B748DB969459A62D963">
    <w:name w:val="38C4C663C6984B748DB969459A62D963"/>
  </w:style>
  <w:style w:type="paragraph" w:customStyle="1" w:styleId="48EB188745DC466D9245BD25806843D5">
    <w:name w:val="48EB188745DC466D9245BD25806843D5"/>
  </w:style>
  <w:style w:type="paragraph" w:customStyle="1" w:styleId="4F25F1438CD2486A9C03F41D1EACDBE2">
    <w:name w:val="4F25F1438CD2486A9C03F41D1EACDBE2"/>
  </w:style>
  <w:style w:type="paragraph" w:customStyle="1" w:styleId="C90FCB7435024DB199992311D014AC23">
    <w:name w:val="C90FCB7435024DB199992311D014AC23"/>
  </w:style>
  <w:style w:type="paragraph" w:customStyle="1" w:styleId="D6644AB9D2224676A497D8AE42BC2DDC">
    <w:name w:val="D6644AB9D2224676A497D8AE42BC2DDC"/>
  </w:style>
  <w:style w:type="paragraph" w:customStyle="1" w:styleId="B8E217781DBD467CAA8DFACD47C34CDB">
    <w:name w:val="B8E217781DBD467CAA8DFACD47C34CDB"/>
  </w:style>
  <w:style w:type="paragraph" w:customStyle="1" w:styleId="E2A2DC4EA8C8481ABAEB5BF9F344A129">
    <w:name w:val="E2A2DC4EA8C8481ABAEB5BF9F344A129"/>
  </w:style>
  <w:style w:type="paragraph" w:customStyle="1" w:styleId="D7073DC39AEB448799444AAB0708B575">
    <w:name w:val="D7073DC39AEB448799444AAB0708B575"/>
  </w:style>
  <w:style w:type="paragraph" w:customStyle="1" w:styleId="3171386E22C544379A69097A708E012B">
    <w:name w:val="3171386E22C544379A69097A708E012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19C160C135F4C4EAD8D1BA72E16DEF6">
    <w:name w:val="719C160C135F4C4EAD8D1BA72E16DEF6"/>
  </w:style>
  <w:style w:type="paragraph" w:customStyle="1" w:styleId="C818F81C585E413394FA7894DADC3E17">
    <w:name w:val="C818F81C585E413394FA7894DADC3E17"/>
  </w:style>
  <w:style w:type="paragraph" w:customStyle="1" w:styleId="5639EE240B634BB8AA7CAE95154A2A10">
    <w:name w:val="5639EE240B634BB8AA7CAE95154A2A10"/>
  </w:style>
  <w:style w:type="paragraph" w:customStyle="1" w:styleId="CC9BC359431B473691498206575540C0">
    <w:name w:val="CC9BC359431B473691498206575540C0"/>
  </w:style>
  <w:style w:type="paragraph" w:customStyle="1" w:styleId="93AA8370F19645F4A41E401BBF0A1B03">
    <w:name w:val="93AA8370F19645F4A41E401BBF0A1B03"/>
  </w:style>
  <w:style w:type="paragraph" w:customStyle="1" w:styleId="A3F954299DEB428C9448E1C02E3FB518">
    <w:name w:val="A3F954299DEB428C9448E1C02E3FB518"/>
  </w:style>
  <w:style w:type="paragraph" w:customStyle="1" w:styleId="CC76D7C5FFDF4AB7A70DAA49FEFDE5BB">
    <w:name w:val="CC76D7C5FFDF4AB7A70DAA49FEFDE5BB"/>
  </w:style>
  <w:style w:type="paragraph" w:customStyle="1" w:styleId="BA96DCC1185B4F109E867FBAED92469F">
    <w:name w:val="BA96DCC1185B4F109E867FBAED92469F"/>
  </w:style>
  <w:style w:type="paragraph" w:customStyle="1" w:styleId="E6BF43D296D84A0CB4DC3D2F00299A90">
    <w:name w:val="E6BF43D296D84A0CB4DC3D2F00299A90"/>
  </w:style>
  <w:style w:type="paragraph" w:customStyle="1" w:styleId="33D379061E884ACEBD4966826FD92CF5">
    <w:name w:val="33D379061E884ACEBD4966826FD92CF5"/>
  </w:style>
  <w:style w:type="paragraph" w:customStyle="1" w:styleId="1DDDE5BE65EA49A9B23A42D818CBAC92">
    <w:name w:val="1DDDE5BE65EA49A9B23A42D818CBAC92"/>
  </w:style>
  <w:style w:type="paragraph" w:customStyle="1" w:styleId="84A0C8B364744C65B2DB544988722F11">
    <w:name w:val="84A0C8B364744C65B2DB544988722F11"/>
  </w:style>
  <w:style w:type="paragraph" w:customStyle="1" w:styleId="B235A2A0058847DEA330217F445FA94D">
    <w:name w:val="B235A2A0058847DEA330217F445FA94D"/>
  </w:style>
  <w:style w:type="paragraph" w:customStyle="1" w:styleId="4A96CDE4C25A4F4B96708CABFCA700E6">
    <w:name w:val="4A96CDE4C25A4F4B96708CABFCA700E6"/>
  </w:style>
  <w:style w:type="paragraph" w:customStyle="1" w:styleId="5024A1F93EEA45AA893D488C1C510ECC">
    <w:name w:val="5024A1F93EEA45AA893D488C1C510ECC"/>
  </w:style>
  <w:style w:type="paragraph" w:customStyle="1" w:styleId="4B3ADD623C764911826562113EB54F72">
    <w:name w:val="4B3ADD623C764911826562113EB54F72"/>
  </w:style>
  <w:style w:type="paragraph" w:customStyle="1" w:styleId="244B99FF3E0A4A0FA56B65D6B838927A">
    <w:name w:val="244B99FF3E0A4A0FA56B65D6B838927A"/>
  </w:style>
  <w:style w:type="paragraph" w:customStyle="1" w:styleId="EF7922F1ED0842BAA4852B0264181FC6">
    <w:name w:val="EF7922F1ED0842BAA4852B0264181FC6"/>
  </w:style>
  <w:style w:type="paragraph" w:customStyle="1" w:styleId="B19DC38761434D8AB25FDAB8CF982A2A">
    <w:name w:val="B19DC38761434D8AB25FDAB8CF982A2A"/>
  </w:style>
  <w:style w:type="paragraph" w:customStyle="1" w:styleId="04A505FEDEF84B77A685C5DC60DEEDFE">
    <w:name w:val="04A505FEDEF84B77A685C5DC60DEEDFE"/>
  </w:style>
  <w:style w:type="paragraph" w:customStyle="1" w:styleId="64EF515F994543298B554C10B9BBC3F5">
    <w:name w:val="64EF515F994543298B554C10B9BBC3F5"/>
  </w:style>
  <w:style w:type="paragraph" w:customStyle="1" w:styleId="43D457AED0D84B72A9A081DD2E29E172">
    <w:name w:val="43D457AED0D84B72A9A081DD2E29E172"/>
  </w:style>
  <w:style w:type="paragraph" w:customStyle="1" w:styleId="9C4A6A05867A45FF91E71CD432C7424A">
    <w:name w:val="9C4A6A05867A45FF91E71CD432C7424A"/>
  </w:style>
  <w:style w:type="paragraph" w:customStyle="1" w:styleId="3E0D5E1E5B204290B6BA5184B3C8A241">
    <w:name w:val="3E0D5E1E5B204290B6BA5184B3C8A241"/>
  </w:style>
  <w:style w:type="paragraph" w:customStyle="1" w:styleId="862C44A0C2A24F6CADCFE23E521E739F">
    <w:name w:val="862C44A0C2A24F6CADCFE23E521E739F"/>
  </w:style>
  <w:style w:type="paragraph" w:customStyle="1" w:styleId="2BC32FC2ED5B44F497C5A52B625E373B">
    <w:name w:val="2BC32FC2ED5B44F497C5A52B625E373B"/>
  </w:style>
  <w:style w:type="paragraph" w:customStyle="1" w:styleId="62B9F4EC48CB45B78544379759874B34">
    <w:name w:val="62B9F4EC48CB45B78544379759874B34"/>
  </w:style>
  <w:style w:type="paragraph" w:customStyle="1" w:styleId="52525DDF262E42F794EA896AE226D34E">
    <w:name w:val="52525DDF262E42F794EA896AE226D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515 28 ½ road, Grand Junction</CompanyAddress>
  <CompanyPhone>(970)-589-7895</CompanyPhone>
  <CompanyFax/>
  <CompanyEmail>Zach1bellew@gmail.com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58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Bellew</dc:creator>
  <cp:keywords>Github.com/zlb323</cp:keywords>
  <dc:description/>
  <cp:lastModifiedBy>Zach Bellew</cp:lastModifiedBy>
  <cp:revision>2</cp:revision>
  <dcterms:created xsi:type="dcterms:W3CDTF">2017-08-30T15:06:00Z</dcterms:created>
  <dcterms:modified xsi:type="dcterms:W3CDTF">2017-08-30T16:04:00Z</dcterms:modified>
  <cp:category/>
  <cp:contentStatus/>
</cp:coreProperties>
</file>